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106F" w14:textId="77777777" w:rsidR="00473760" w:rsidRDefault="00B210EE">
      <w:pPr>
        <w:pStyle w:val="Ttulo"/>
        <w:jc w:val="right"/>
      </w:pPr>
      <w:r>
        <w:t>Biblioteca UNAB</w:t>
      </w:r>
    </w:p>
    <w:p w14:paraId="18EC3EAE" w14:textId="77777777" w:rsidR="00473760" w:rsidRDefault="00DD6B88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B210EE">
        <w:t>Prestar Libro</w:t>
      </w:r>
      <w:r>
        <w:fldChar w:fldCharType="end"/>
      </w:r>
    </w:p>
    <w:p w14:paraId="3A2D5036" w14:textId="77777777" w:rsidR="00473760" w:rsidRDefault="00473760">
      <w:pPr>
        <w:pStyle w:val="Ttulo"/>
        <w:jc w:val="right"/>
      </w:pPr>
    </w:p>
    <w:p w14:paraId="776AE787" w14:textId="77777777" w:rsidR="00473760" w:rsidRDefault="00DD6B88">
      <w:pPr>
        <w:pStyle w:val="Ttulo"/>
        <w:jc w:val="right"/>
        <w:rPr>
          <w:sz w:val="28"/>
        </w:rPr>
      </w:pP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1.0</w:t>
      </w:r>
    </w:p>
    <w:p w14:paraId="5B4123EC" w14:textId="77777777" w:rsidR="00473760" w:rsidRDefault="00473760"/>
    <w:p w14:paraId="6D0BF491" w14:textId="77777777" w:rsidR="00473760" w:rsidRDefault="00473760"/>
    <w:p w14:paraId="7EB244BA" w14:textId="77777777" w:rsidR="00473760" w:rsidRDefault="00473760">
      <w:pPr>
        <w:pStyle w:val="Textoindependiente"/>
      </w:pPr>
    </w:p>
    <w:p w14:paraId="18037CB3" w14:textId="77777777" w:rsidR="00473760" w:rsidRDefault="00473760">
      <w:pPr>
        <w:pStyle w:val="Textoindependiente"/>
      </w:pPr>
    </w:p>
    <w:p w14:paraId="58D38C82" w14:textId="77777777" w:rsidR="00473760" w:rsidRDefault="00473760">
      <w:pPr>
        <w:sectPr w:rsidR="00473760">
          <w:head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6C23AE2" w14:textId="77777777" w:rsidR="00473760" w:rsidRDefault="00DD6B88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73760" w14:paraId="320E1A7D" w14:textId="77777777">
        <w:tc>
          <w:tcPr>
            <w:tcW w:w="2304" w:type="dxa"/>
          </w:tcPr>
          <w:p w14:paraId="2459B9E8" w14:textId="77777777" w:rsidR="00473760" w:rsidRDefault="00DD6B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3DCFE7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5B5D837E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2D8A69EB" w14:textId="77777777" w:rsidR="00473760" w:rsidRDefault="00DD6B8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473760" w14:paraId="0F3B199E" w14:textId="77777777">
        <w:tc>
          <w:tcPr>
            <w:tcW w:w="2304" w:type="dxa"/>
          </w:tcPr>
          <w:p w14:paraId="621AF723" w14:textId="77777777" w:rsidR="00473760" w:rsidRDefault="009167B1">
            <w:pPr>
              <w:pStyle w:val="Tabletext"/>
            </w:pPr>
            <w:r>
              <w:t>02/04/2020</w:t>
            </w:r>
          </w:p>
        </w:tc>
        <w:tc>
          <w:tcPr>
            <w:tcW w:w="1152" w:type="dxa"/>
          </w:tcPr>
          <w:p w14:paraId="3F87EFBA" w14:textId="77777777" w:rsidR="00473760" w:rsidRDefault="009167B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048FA1" w14:textId="77777777" w:rsidR="00473760" w:rsidRDefault="009167B1">
            <w:pPr>
              <w:pStyle w:val="Tabletext"/>
            </w:pPr>
            <w:r>
              <w:t>Creación</w:t>
            </w:r>
          </w:p>
        </w:tc>
        <w:tc>
          <w:tcPr>
            <w:tcW w:w="2304" w:type="dxa"/>
          </w:tcPr>
          <w:p w14:paraId="13070442" w14:textId="77777777" w:rsidR="00473760" w:rsidRDefault="009167B1">
            <w:pPr>
              <w:pStyle w:val="Tabletext"/>
            </w:pPr>
            <w:r>
              <w:t xml:space="preserve">Pablo </w:t>
            </w:r>
            <w:proofErr w:type="spellStart"/>
            <w:r>
              <w:t>Schwarzenberg</w:t>
            </w:r>
            <w:proofErr w:type="spellEnd"/>
          </w:p>
        </w:tc>
      </w:tr>
      <w:tr w:rsidR="00473760" w14:paraId="03C624B7" w14:textId="77777777">
        <w:tc>
          <w:tcPr>
            <w:tcW w:w="2304" w:type="dxa"/>
          </w:tcPr>
          <w:p w14:paraId="69527A5E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1C2D5C4A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33A4B31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3E635524" w14:textId="77777777" w:rsidR="00473760" w:rsidRDefault="00473760">
            <w:pPr>
              <w:pStyle w:val="Tabletext"/>
            </w:pPr>
          </w:p>
        </w:tc>
      </w:tr>
      <w:tr w:rsidR="00473760" w14:paraId="5182CF93" w14:textId="77777777">
        <w:tc>
          <w:tcPr>
            <w:tcW w:w="2304" w:type="dxa"/>
          </w:tcPr>
          <w:p w14:paraId="637B43C4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0AE39464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57C0802A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0F01C22C" w14:textId="77777777" w:rsidR="00473760" w:rsidRDefault="00473760">
            <w:pPr>
              <w:pStyle w:val="Tabletext"/>
            </w:pPr>
          </w:p>
        </w:tc>
      </w:tr>
      <w:tr w:rsidR="00473760" w14:paraId="3690B39E" w14:textId="77777777">
        <w:tc>
          <w:tcPr>
            <w:tcW w:w="2304" w:type="dxa"/>
          </w:tcPr>
          <w:p w14:paraId="22622015" w14:textId="77777777" w:rsidR="00473760" w:rsidRDefault="00473760">
            <w:pPr>
              <w:pStyle w:val="Tabletext"/>
            </w:pPr>
          </w:p>
        </w:tc>
        <w:tc>
          <w:tcPr>
            <w:tcW w:w="1152" w:type="dxa"/>
          </w:tcPr>
          <w:p w14:paraId="29758BC3" w14:textId="77777777" w:rsidR="00473760" w:rsidRDefault="00473760">
            <w:pPr>
              <w:pStyle w:val="Tabletext"/>
            </w:pPr>
          </w:p>
        </w:tc>
        <w:tc>
          <w:tcPr>
            <w:tcW w:w="3744" w:type="dxa"/>
          </w:tcPr>
          <w:p w14:paraId="1D7F9248" w14:textId="77777777" w:rsidR="00473760" w:rsidRDefault="00473760">
            <w:pPr>
              <w:pStyle w:val="Tabletext"/>
            </w:pPr>
          </w:p>
        </w:tc>
        <w:tc>
          <w:tcPr>
            <w:tcW w:w="2304" w:type="dxa"/>
          </w:tcPr>
          <w:p w14:paraId="421B90D9" w14:textId="77777777" w:rsidR="00473760" w:rsidRDefault="00473760">
            <w:pPr>
              <w:pStyle w:val="Tabletext"/>
            </w:pPr>
          </w:p>
        </w:tc>
      </w:tr>
    </w:tbl>
    <w:p w14:paraId="6847859E" w14:textId="77777777" w:rsidR="00473760" w:rsidRDefault="00473760"/>
    <w:p w14:paraId="1ADDFAB5" w14:textId="77777777" w:rsidR="00473760" w:rsidRDefault="00DD6B88">
      <w:pPr>
        <w:pStyle w:val="Ttulo"/>
      </w:pPr>
      <w:r>
        <w:br w:type="page"/>
      </w:r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14:paraId="50E7B257" w14:textId="77777777" w:rsidR="00B210EE" w:rsidRDefault="00DD6B8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10EE">
        <w:rPr>
          <w:noProof/>
        </w:rPr>
        <w:t>1.</w:t>
      </w:r>
      <w:r w:rsidR="00B210EE"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="00B210EE">
        <w:rPr>
          <w:noProof/>
        </w:rPr>
        <w:t>Brief Description</w:t>
      </w:r>
      <w:r w:rsidR="00B210EE">
        <w:rPr>
          <w:noProof/>
        </w:rPr>
        <w:tab/>
      </w:r>
      <w:r w:rsidR="00B210EE">
        <w:rPr>
          <w:noProof/>
        </w:rPr>
        <w:fldChar w:fldCharType="begin"/>
      </w:r>
      <w:r w:rsidR="00B210EE">
        <w:rPr>
          <w:noProof/>
        </w:rPr>
        <w:instrText xml:space="preserve"> PAGEREF _Toc36733883 \h </w:instrText>
      </w:r>
      <w:r w:rsidR="00B210EE">
        <w:rPr>
          <w:noProof/>
        </w:rPr>
      </w:r>
      <w:r w:rsidR="00B210EE">
        <w:rPr>
          <w:noProof/>
        </w:rPr>
        <w:fldChar w:fldCharType="separate"/>
      </w:r>
      <w:r w:rsidR="00B210EE">
        <w:rPr>
          <w:noProof/>
        </w:rPr>
        <w:t>4</w:t>
      </w:r>
      <w:r w:rsidR="00B210EE">
        <w:rPr>
          <w:noProof/>
        </w:rPr>
        <w:fldChar w:fldCharType="end"/>
      </w:r>
    </w:p>
    <w:p w14:paraId="63B1A379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93A11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95613D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_Toc36733886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02A71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catálogo de libros de la biblioteca está ingresado en el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_Toc36733887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2828FD41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El bibliotecario ha ingresado exitosamente al sistema, usando el Caso de Uso Ingresar al Sistema.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_Toc36733888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4788760A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Postconditions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_Toc36733889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592525CA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La copia del libro queda registrada como prestada al estudiante hasta la fecha de devolución.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_Toc36733890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01278D27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>Se disminuye la cantidad de copias disponibles del libro.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_Toc36733891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655ED1AE" w14:textId="77777777" w:rsidR="00B210EE" w:rsidRDefault="00B210E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B210EE">
        <w:rPr>
          <w:noProof/>
          <w:lang w:val="es-419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B210EE">
        <w:rPr>
          <w:noProof/>
          <w:lang w:val="es-419"/>
        </w:rPr>
        <w:t>Special Requirements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_Toc36733892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019EE91E" w14:textId="77777777" w:rsidR="00B210EE" w:rsidRDefault="00B210EE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</w:pPr>
      <w:r w:rsidRPr="00E52C74">
        <w:rPr>
          <w:noProof/>
          <w:lang w:val="es-419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419" w:eastAsia="es-419"/>
        </w:rPr>
        <w:tab/>
      </w:r>
      <w:r w:rsidRPr="00E52C74">
        <w:rPr>
          <w:noProof/>
          <w:lang w:val="es-419"/>
        </w:rPr>
        <w:t xml:space="preserve">El Sistema debe ser capaz de buscar en un catálogo de libros con </w:t>
      </w:r>
      <w:r w:rsidRPr="00E52C74">
        <w:rPr>
          <w:noProof/>
          <w:color w:val="FF0000"/>
          <w:lang w:val="es-419"/>
        </w:rPr>
        <w:t>1.000.000 títulos</w:t>
      </w:r>
      <w:r w:rsidRPr="00E52C74">
        <w:rPr>
          <w:noProof/>
          <w:lang w:val="es-419"/>
        </w:rPr>
        <w:t>.</w:t>
      </w:r>
      <w:r w:rsidRPr="00B210EE">
        <w:rPr>
          <w:noProof/>
          <w:lang w:val="es-419"/>
        </w:rPr>
        <w:tab/>
      </w:r>
      <w:r>
        <w:rPr>
          <w:noProof/>
        </w:rPr>
        <w:fldChar w:fldCharType="begin"/>
      </w:r>
      <w:r w:rsidRPr="00B210EE">
        <w:rPr>
          <w:noProof/>
          <w:lang w:val="es-419"/>
        </w:rPr>
        <w:instrText xml:space="preserve"> PAGEREF _Toc36733893 \h </w:instrText>
      </w:r>
      <w:r>
        <w:rPr>
          <w:noProof/>
        </w:rPr>
      </w:r>
      <w:r>
        <w:rPr>
          <w:noProof/>
        </w:rPr>
        <w:fldChar w:fldCharType="separate"/>
      </w:r>
      <w:r w:rsidRPr="00B210EE">
        <w:rPr>
          <w:noProof/>
          <w:lang w:val="es-419"/>
        </w:rPr>
        <w:t>5</w:t>
      </w:r>
      <w:r>
        <w:rPr>
          <w:noProof/>
        </w:rPr>
        <w:fldChar w:fldCharType="end"/>
      </w:r>
    </w:p>
    <w:p w14:paraId="4861C7DD" w14:textId="386E996E" w:rsidR="00473760" w:rsidRDefault="00DD6B88">
      <w:pPr>
        <w:pStyle w:val="Ttulo"/>
      </w:pPr>
      <w:r>
        <w:rPr>
          <w:rFonts w:ascii="Times New Roman" w:hAnsi="Times New Roman"/>
          <w:sz w:val="20"/>
        </w:rPr>
        <w:fldChar w:fldCharType="end"/>
      </w:r>
      <w:r w:rsidRPr="00B210EE">
        <w:rPr>
          <w:lang w:val="es-419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820D72">
        <w:t xml:space="preserve">Use-Case </w:t>
      </w:r>
      <w:proofErr w:type="spellStart"/>
      <w:r w:rsidR="00820D72">
        <w:t>Specification</w:t>
      </w:r>
      <w:proofErr w:type="spellEnd"/>
      <w:r w:rsidR="00820D72">
        <w:t xml:space="preserve">: </w:t>
      </w:r>
      <w:r w:rsidR="00C800FB">
        <w:t>Crear</w:t>
      </w:r>
      <w:r>
        <w:fldChar w:fldCharType="end"/>
      </w:r>
      <w:bookmarkStart w:id="0" w:name="_Toc423410237"/>
      <w:bookmarkStart w:id="1" w:name="_Toc425054503"/>
      <w:r w:rsidR="00C800FB">
        <w:t xml:space="preserve"> Post</w:t>
      </w:r>
      <w:r>
        <w:t xml:space="preserve"> </w:t>
      </w:r>
      <w:bookmarkEnd w:id="0"/>
      <w:bookmarkEnd w:id="1"/>
    </w:p>
    <w:p w14:paraId="6A3D4A51" w14:textId="77777777" w:rsidR="00473760" w:rsidRDefault="00473760" w:rsidP="00AB1262">
      <w:pPr>
        <w:pStyle w:val="InfoBlue"/>
      </w:pPr>
    </w:p>
    <w:p w14:paraId="4C58F358" w14:textId="77777777" w:rsidR="00473760" w:rsidRDefault="00DD6B88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36733883"/>
      <w:bookmarkStart w:id="6" w:name="_Toc423410239"/>
      <w:bookmarkStart w:id="7" w:name="_Toc425054505"/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bookmarkEnd w:id="2"/>
      <w:bookmarkEnd w:id="3"/>
      <w:bookmarkEnd w:id="4"/>
      <w:bookmarkEnd w:id="5"/>
      <w:proofErr w:type="spellEnd"/>
    </w:p>
    <w:p w14:paraId="0B7C62B8" w14:textId="03AD1527" w:rsidR="00473760" w:rsidRPr="00AB1262" w:rsidRDefault="00AB1262" w:rsidP="00AB1262">
      <w:pPr>
        <w:pStyle w:val="InfoBlue"/>
      </w:pPr>
      <w:r w:rsidRPr="00AB1262">
        <w:t xml:space="preserve">El objetivo de este caso de uso es modelar la interacción entre el </w:t>
      </w:r>
      <w:r w:rsidR="00C800FB">
        <w:t>administrador</w:t>
      </w:r>
      <w:r w:rsidRPr="00AB1262">
        <w:t xml:space="preserve"> y </w:t>
      </w:r>
      <w:r w:rsidR="00C800FB">
        <w:t>el sistema para crear un post.</w:t>
      </w:r>
    </w:p>
    <w:p w14:paraId="3DE3E7F6" w14:textId="77777777" w:rsidR="00473760" w:rsidRDefault="00DD6B88">
      <w:pPr>
        <w:pStyle w:val="Ttulo1"/>
        <w:widowControl/>
      </w:pPr>
      <w:bookmarkStart w:id="8" w:name="_Toc36733884"/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bookmarkEnd w:id="6"/>
      <w:bookmarkEnd w:id="7"/>
      <w:bookmarkEnd w:id="8"/>
      <w:proofErr w:type="spellEnd"/>
    </w:p>
    <w:p w14:paraId="6B46AE44" w14:textId="77777777" w:rsidR="00AB1262" w:rsidRDefault="00AB1262" w:rsidP="00AB12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AB1262" w14:paraId="12CFEB45" w14:textId="77777777" w:rsidTr="00AB1262">
        <w:tc>
          <w:tcPr>
            <w:tcW w:w="988" w:type="dxa"/>
          </w:tcPr>
          <w:p w14:paraId="1198681C" w14:textId="77777777" w:rsidR="00AB1262" w:rsidRDefault="00AB1262" w:rsidP="00AB1262">
            <w:r>
              <w:t>Paso</w:t>
            </w:r>
          </w:p>
        </w:tc>
        <w:tc>
          <w:tcPr>
            <w:tcW w:w="2268" w:type="dxa"/>
          </w:tcPr>
          <w:p w14:paraId="1EDEA1F6" w14:textId="77777777" w:rsidR="00AB1262" w:rsidRDefault="00AB1262" w:rsidP="00AB1262">
            <w:r>
              <w:t>Rol</w:t>
            </w:r>
          </w:p>
        </w:tc>
        <w:tc>
          <w:tcPr>
            <w:tcW w:w="6094" w:type="dxa"/>
          </w:tcPr>
          <w:p w14:paraId="5DF81F26" w14:textId="77777777" w:rsidR="00AB1262" w:rsidRDefault="00AB1262" w:rsidP="00AB1262">
            <w:r>
              <w:t>Acción</w:t>
            </w:r>
          </w:p>
        </w:tc>
      </w:tr>
      <w:tr w:rsidR="00AB1262" w:rsidRPr="00AB1262" w14:paraId="1B41C583" w14:textId="77777777" w:rsidTr="00AB1262">
        <w:tc>
          <w:tcPr>
            <w:tcW w:w="988" w:type="dxa"/>
          </w:tcPr>
          <w:p w14:paraId="4D817036" w14:textId="77777777" w:rsidR="00AB1262" w:rsidRDefault="00AB1262" w:rsidP="00AB1262">
            <w:r>
              <w:t>1</w:t>
            </w:r>
          </w:p>
        </w:tc>
        <w:tc>
          <w:tcPr>
            <w:tcW w:w="2268" w:type="dxa"/>
          </w:tcPr>
          <w:p w14:paraId="79BA9FA8" w14:textId="565EB516" w:rsidR="00AB1262" w:rsidRDefault="00C800FB" w:rsidP="00AB1262">
            <w:r>
              <w:t>Administrador</w:t>
            </w:r>
          </w:p>
        </w:tc>
        <w:tc>
          <w:tcPr>
            <w:tcW w:w="6094" w:type="dxa"/>
          </w:tcPr>
          <w:p w14:paraId="078BDA49" w14:textId="44A18E62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En la vista principal se p</w:t>
            </w:r>
            <w:r w:rsidR="002F2578">
              <w:rPr>
                <w:lang w:val="es-419"/>
              </w:rPr>
              <w:t>resiona un botón para crear una Nueva Noticia.</w:t>
            </w:r>
          </w:p>
        </w:tc>
      </w:tr>
      <w:tr w:rsidR="00AB1262" w:rsidRPr="00AB1262" w14:paraId="535487B4" w14:textId="77777777" w:rsidTr="00AB1262">
        <w:tc>
          <w:tcPr>
            <w:tcW w:w="988" w:type="dxa"/>
          </w:tcPr>
          <w:p w14:paraId="454305C3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3740D525" w14:textId="4D6BD0C9" w:rsidR="00AB1262" w:rsidRPr="00AB1262" w:rsidRDefault="002F2578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D3DB4F9" w14:textId="19F2B6E5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Desplegar formulario para la creación de la Noticia</w:t>
            </w:r>
            <w:r w:rsidR="00AB1262">
              <w:rPr>
                <w:lang w:val="es-419"/>
              </w:rPr>
              <w:t>.</w:t>
            </w:r>
          </w:p>
        </w:tc>
      </w:tr>
      <w:tr w:rsidR="00AB1262" w:rsidRPr="00AB1262" w14:paraId="75D5E637" w14:textId="77777777" w:rsidTr="00AB1262">
        <w:tc>
          <w:tcPr>
            <w:tcW w:w="988" w:type="dxa"/>
          </w:tcPr>
          <w:p w14:paraId="6CE6D6A9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6EC5FC2A" w14:textId="116152E3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Administrador</w:t>
            </w:r>
          </w:p>
        </w:tc>
        <w:tc>
          <w:tcPr>
            <w:tcW w:w="6094" w:type="dxa"/>
          </w:tcPr>
          <w:p w14:paraId="3C67D151" w14:textId="63AEB3CB" w:rsidR="00AB1262" w:rsidRPr="00AB1262" w:rsidRDefault="008A68A2" w:rsidP="00AB1262">
            <w:pPr>
              <w:rPr>
                <w:lang w:val="es-419"/>
              </w:rPr>
            </w:pPr>
            <w:r>
              <w:rPr>
                <w:lang w:val="es-419"/>
              </w:rPr>
              <w:t>Escribe la noticia</w:t>
            </w:r>
            <w:r w:rsidR="0060448D">
              <w:rPr>
                <w:lang w:val="es-419"/>
              </w:rPr>
              <w:t xml:space="preserve"> </w:t>
            </w:r>
            <w:r>
              <w:rPr>
                <w:lang w:val="es-419"/>
              </w:rPr>
              <w:t>y la guarda</w:t>
            </w:r>
            <w:r w:rsidR="0060448D">
              <w:rPr>
                <w:lang w:val="es-419"/>
              </w:rPr>
              <w:t>.</w:t>
            </w:r>
          </w:p>
        </w:tc>
      </w:tr>
      <w:tr w:rsidR="00AB1262" w:rsidRPr="00AB1262" w14:paraId="49CC7E4A" w14:textId="77777777" w:rsidTr="00AB1262">
        <w:tc>
          <w:tcPr>
            <w:tcW w:w="988" w:type="dxa"/>
          </w:tcPr>
          <w:p w14:paraId="29EDCB5C" w14:textId="77777777" w:rsidR="00AB1262" w:rsidRPr="00AB1262" w:rsidRDefault="00AB1262" w:rsidP="00AB1262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229F5A2C" w14:textId="5F882A1F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5303FA" w14:textId="649BD4B8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Almacena la información en la base de datos, para luego desplegarla</w:t>
            </w:r>
          </w:p>
        </w:tc>
      </w:tr>
      <w:tr w:rsidR="00AB1262" w:rsidRPr="00AB1262" w14:paraId="11480043" w14:textId="77777777" w:rsidTr="00AB1262">
        <w:tc>
          <w:tcPr>
            <w:tcW w:w="988" w:type="dxa"/>
          </w:tcPr>
          <w:p w14:paraId="4515A903" w14:textId="77777777" w:rsidR="00AB1262" w:rsidRPr="00AB1262" w:rsidRDefault="00300B0B" w:rsidP="00AB1262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6B01A08B" w14:textId="5E0E1FA4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878E723" w14:textId="6020B32A" w:rsidR="00AB1262" w:rsidRPr="00AB1262" w:rsidRDefault="0060448D" w:rsidP="00AB1262">
            <w:pPr>
              <w:rPr>
                <w:lang w:val="es-419"/>
              </w:rPr>
            </w:pPr>
            <w:r>
              <w:rPr>
                <w:lang w:val="es-419"/>
              </w:rPr>
              <w:t xml:space="preserve">Si se guarda correctamente </w:t>
            </w:r>
            <w:r w:rsidR="00397C90">
              <w:rPr>
                <w:lang w:val="es-419"/>
              </w:rPr>
              <w:t>redirige</w:t>
            </w:r>
            <w:r>
              <w:rPr>
                <w:lang w:val="es-419"/>
              </w:rPr>
              <w:t xml:space="preserve"> al administrador a otra vista.</w:t>
            </w:r>
          </w:p>
        </w:tc>
      </w:tr>
      <w:tr w:rsidR="00AB1262" w:rsidRPr="00AB1262" w14:paraId="1AA85365" w14:textId="77777777" w:rsidTr="00AB1262">
        <w:tc>
          <w:tcPr>
            <w:tcW w:w="988" w:type="dxa"/>
          </w:tcPr>
          <w:p w14:paraId="123EB5F4" w14:textId="3BA439B3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AD6FA2E" w14:textId="3D77E54B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4487473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  <w:tr w:rsidR="00AB1262" w:rsidRPr="00AB1262" w14:paraId="5107A1D4" w14:textId="77777777" w:rsidTr="00AB1262">
        <w:tc>
          <w:tcPr>
            <w:tcW w:w="988" w:type="dxa"/>
          </w:tcPr>
          <w:p w14:paraId="469407A8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7F69A30" w14:textId="77777777" w:rsidR="00AB1262" w:rsidRPr="00AB1262" w:rsidRDefault="00AB1262" w:rsidP="00AB1262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85FB55" w14:textId="77777777" w:rsidR="00AB1262" w:rsidRPr="00AB1262" w:rsidRDefault="00AB1262" w:rsidP="00AB1262">
            <w:pPr>
              <w:rPr>
                <w:lang w:val="es-419"/>
              </w:rPr>
            </w:pPr>
          </w:p>
        </w:tc>
      </w:tr>
    </w:tbl>
    <w:p w14:paraId="2CD81377" w14:textId="3A1E0D9C" w:rsidR="00AB1262" w:rsidRDefault="00AB1262" w:rsidP="00AB1262">
      <w:pPr>
        <w:rPr>
          <w:lang w:val="es-419"/>
        </w:rPr>
      </w:pPr>
    </w:p>
    <w:p w14:paraId="2DFCF6A9" w14:textId="5C8F74D4" w:rsidR="0015251E" w:rsidRDefault="0015251E" w:rsidP="00AB1262">
      <w:pPr>
        <w:rPr>
          <w:lang w:val="es-419"/>
        </w:rPr>
      </w:pPr>
    </w:p>
    <w:p w14:paraId="3DDA7DAD" w14:textId="13FDCD2F" w:rsidR="0015251E" w:rsidRDefault="0015251E" w:rsidP="0015251E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0AB54F15" w14:textId="00E9894D" w:rsidR="00E73BAD" w:rsidRPr="00E73BAD" w:rsidRDefault="00E73BAD" w:rsidP="00E73BAD">
      <w:r>
        <w:t xml:space="preserve">3.1 </w:t>
      </w:r>
      <w:r w:rsidRPr="00300B0B">
        <w:rPr>
          <w:b/>
        </w:rPr>
        <w:t xml:space="preserve">El </w:t>
      </w:r>
      <w:r>
        <w:rPr>
          <w:b/>
        </w:rPr>
        <w:t>administrador ingresa un archive distinto al soportado.</w:t>
      </w:r>
    </w:p>
    <w:p w14:paraId="341B4CD4" w14:textId="77777777" w:rsidR="00E73BAD" w:rsidRPr="00E73BAD" w:rsidRDefault="00E73BAD" w:rsidP="00E73B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15251E" w14:paraId="7E655EBD" w14:textId="77777777" w:rsidTr="00E1726A">
        <w:tc>
          <w:tcPr>
            <w:tcW w:w="988" w:type="dxa"/>
          </w:tcPr>
          <w:p w14:paraId="0219AEE1" w14:textId="14239CAF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2E5693BA" w14:textId="18E9FE64" w:rsidR="0015251E" w:rsidRDefault="0015251E" w:rsidP="00AB1262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A6E23EF" w14:textId="76C6252D" w:rsidR="0015251E" w:rsidRDefault="00397C90" w:rsidP="00AB1262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15251E" w14:paraId="016A0AFE" w14:textId="77777777" w:rsidTr="00E1726A">
        <w:tc>
          <w:tcPr>
            <w:tcW w:w="988" w:type="dxa"/>
          </w:tcPr>
          <w:p w14:paraId="11F06D7A" w14:textId="133EFA6D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5.1</w:t>
            </w:r>
          </w:p>
        </w:tc>
        <w:tc>
          <w:tcPr>
            <w:tcW w:w="2268" w:type="dxa"/>
          </w:tcPr>
          <w:p w14:paraId="4FA49BB0" w14:textId="563F5F87" w:rsidR="0015251E" w:rsidRDefault="00E1726A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8F59BE1" w14:textId="3516AA25" w:rsidR="00313C74" w:rsidRDefault="00313C74" w:rsidP="00AB1262">
            <w:pPr>
              <w:rPr>
                <w:lang w:val="es-419"/>
              </w:rPr>
            </w:pPr>
            <w:r>
              <w:rPr>
                <w:lang w:val="es-419"/>
              </w:rPr>
              <w:t>Notificar al usuario que el formato ingresado en el adjunto no concuerda con lo soportado.</w:t>
            </w:r>
          </w:p>
        </w:tc>
      </w:tr>
      <w:tr w:rsidR="0015251E" w14:paraId="4A407ACB" w14:textId="77777777" w:rsidTr="00E1726A">
        <w:tc>
          <w:tcPr>
            <w:tcW w:w="988" w:type="dxa"/>
          </w:tcPr>
          <w:p w14:paraId="5C345650" w14:textId="23FD5225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5.1.1</w:t>
            </w:r>
          </w:p>
        </w:tc>
        <w:tc>
          <w:tcPr>
            <w:tcW w:w="2268" w:type="dxa"/>
          </w:tcPr>
          <w:p w14:paraId="5EE02310" w14:textId="16DDCC8F" w:rsidR="0015251E" w:rsidRDefault="008A1F96" w:rsidP="00AB1262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7AE069C" w14:textId="10D36311" w:rsidR="0015251E" w:rsidRDefault="00A37316" w:rsidP="00AB1262">
            <w:pPr>
              <w:rPr>
                <w:lang w:val="es-419"/>
              </w:rPr>
            </w:pPr>
            <w:r>
              <w:rPr>
                <w:lang w:val="es-419"/>
              </w:rPr>
              <w:t>El flujo vuelve al paso 2.</w:t>
            </w:r>
          </w:p>
        </w:tc>
      </w:tr>
    </w:tbl>
    <w:p w14:paraId="0681D524" w14:textId="02142726" w:rsidR="0015251E" w:rsidRDefault="0015251E" w:rsidP="00AB1262">
      <w:pPr>
        <w:rPr>
          <w:lang w:val="es-419"/>
        </w:rPr>
      </w:pPr>
    </w:p>
    <w:p w14:paraId="508B4319" w14:textId="77777777" w:rsidR="00E96017" w:rsidRDefault="00E96017" w:rsidP="00E96017">
      <w:pPr>
        <w:pStyle w:val="Ttulo1"/>
        <w:widowControl/>
      </w:pPr>
      <w:proofErr w:type="spellStart"/>
      <w:r>
        <w:t>Preconditions</w:t>
      </w:r>
      <w:proofErr w:type="spellEnd"/>
    </w:p>
    <w:p w14:paraId="0999EE80" w14:textId="12E627FC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administrador debe estar ingresado en el sistema.</w:t>
      </w:r>
    </w:p>
    <w:p w14:paraId="715F64DC" w14:textId="1C13539C" w:rsidR="00E96017" w:rsidRDefault="00E96017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El administrador posee el privilegio a postear.</w:t>
      </w:r>
    </w:p>
    <w:p w14:paraId="73AD4D3F" w14:textId="77777777" w:rsidR="00E96017" w:rsidRPr="004811BB" w:rsidRDefault="00E96017" w:rsidP="00E96017">
      <w:pPr>
        <w:rPr>
          <w:lang w:val="es-419"/>
        </w:rPr>
      </w:pPr>
    </w:p>
    <w:p w14:paraId="5A795781" w14:textId="77777777" w:rsidR="00E96017" w:rsidRDefault="00E96017" w:rsidP="00E96017">
      <w:pPr>
        <w:pStyle w:val="Ttulo1"/>
        <w:widowControl/>
      </w:pPr>
      <w:proofErr w:type="spellStart"/>
      <w:r>
        <w:t>Postconditions</w:t>
      </w:r>
      <w:proofErr w:type="spellEnd"/>
    </w:p>
    <w:p w14:paraId="7C1EE62C" w14:textId="1A25033A" w:rsidR="00E96017" w:rsidRDefault="00E96017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Se publica el post.</w:t>
      </w:r>
    </w:p>
    <w:p w14:paraId="48711EEB" w14:textId="59083CF8" w:rsidR="00E96017" w:rsidRDefault="00E96017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Se redirige a la vista del post.</w:t>
      </w:r>
    </w:p>
    <w:p w14:paraId="36BBFDCE" w14:textId="77777777" w:rsidR="00E96017" w:rsidRPr="009814E8" w:rsidRDefault="00E96017" w:rsidP="00E96017">
      <w:pPr>
        <w:rPr>
          <w:lang w:val="es-419"/>
        </w:rPr>
      </w:pPr>
    </w:p>
    <w:p w14:paraId="650498E8" w14:textId="77777777" w:rsidR="00E96017" w:rsidRPr="004811BB" w:rsidRDefault="00E96017" w:rsidP="00E96017">
      <w:pPr>
        <w:rPr>
          <w:lang w:val="es-419"/>
        </w:rPr>
      </w:pPr>
    </w:p>
    <w:p w14:paraId="7C6AEAA6" w14:textId="77777777" w:rsidR="00E96017" w:rsidRDefault="00E96017" w:rsidP="00E96017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CB8D180" w14:textId="4002E228" w:rsidR="00E96017" w:rsidRPr="00B4069F" w:rsidRDefault="00E96017" w:rsidP="00E96017">
      <w:pPr>
        <w:pStyle w:val="Ttulo2"/>
        <w:widowControl/>
        <w:rPr>
          <w:b w:val="0"/>
          <w:lang w:val="es-419"/>
        </w:rPr>
      </w:pPr>
      <w:r w:rsidRPr="00B4069F">
        <w:rPr>
          <w:b w:val="0"/>
          <w:lang w:val="es-419"/>
        </w:rPr>
        <w:t xml:space="preserve">El Sistema debe ser capaz </w:t>
      </w:r>
      <w:r>
        <w:rPr>
          <w:b w:val="0"/>
          <w:lang w:val="es-419"/>
        </w:rPr>
        <w:t>almacenar el post en la carrera seleccionada.</w:t>
      </w:r>
    </w:p>
    <w:p w14:paraId="5A2E935A" w14:textId="47D7C687" w:rsidR="0015251E" w:rsidRDefault="0015251E" w:rsidP="00AB1262">
      <w:pPr>
        <w:rPr>
          <w:lang w:val="es-419"/>
        </w:rPr>
      </w:pPr>
    </w:p>
    <w:p w14:paraId="3BE809ED" w14:textId="2E001F6E" w:rsidR="0015251E" w:rsidRDefault="0015251E" w:rsidP="00AB1262">
      <w:pPr>
        <w:rPr>
          <w:lang w:val="es-419"/>
        </w:rPr>
      </w:pPr>
    </w:p>
    <w:p w14:paraId="55C28F48" w14:textId="77777777" w:rsidR="00E96017" w:rsidRDefault="00E96017" w:rsidP="00AB1262">
      <w:pPr>
        <w:rPr>
          <w:lang w:val="es-419"/>
        </w:rPr>
      </w:pPr>
    </w:p>
    <w:p w14:paraId="37988C0B" w14:textId="72414D12" w:rsidR="0015251E" w:rsidRDefault="0015251E" w:rsidP="00AB1262">
      <w:pPr>
        <w:rPr>
          <w:lang w:val="es-419"/>
        </w:rPr>
      </w:pPr>
    </w:p>
    <w:p w14:paraId="2A13C777" w14:textId="05931271" w:rsidR="008C1956" w:rsidRDefault="008C1956" w:rsidP="008C1956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Ingreso </w:t>
      </w:r>
      <w:r w:rsidR="001C7B81">
        <w:t>al Sistema</w:t>
      </w:r>
      <w:r>
        <w:fldChar w:fldCharType="end"/>
      </w:r>
      <w:r>
        <w:t xml:space="preserve">  </w:t>
      </w:r>
    </w:p>
    <w:p w14:paraId="53D7FABE" w14:textId="77777777" w:rsidR="008C1956" w:rsidRDefault="008C1956" w:rsidP="008C1956">
      <w:pPr>
        <w:pStyle w:val="InfoBlue"/>
      </w:pPr>
    </w:p>
    <w:p w14:paraId="1FBB350D" w14:textId="77777777" w:rsidR="008C1956" w:rsidRDefault="008C1956" w:rsidP="008C1956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6BEEE805" w14:textId="7CAE2B37" w:rsidR="008C1956" w:rsidRPr="00AB1262" w:rsidRDefault="008C1956" w:rsidP="008C1956">
      <w:pPr>
        <w:pStyle w:val="InfoBlue"/>
      </w:pPr>
      <w:r w:rsidRPr="00AB1262">
        <w:t xml:space="preserve">El objetivo de este caso de uso es modelar la interacción entre el </w:t>
      </w:r>
      <w:r w:rsidR="001C7B81">
        <w:t>usuario</w:t>
      </w:r>
      <w:r w:rsidRPr="00AB1262">
        <w:t xml:space="preserve"> y </w:t>
      </w:r>
      <w:r>
        <w:t>el sistema para poder ingresar.</w:t>
      </w:r>
    </w:p>
    <w:p w14:paraId="4747FFC7" w14:textId="77777777" w:rsidR="008C1956" w:rsidRDefault="008C1956" w:rsidP="008C1956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302C47CA" w14:textId="77777777" w:rsidR="008C1956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405254B" w14:textId="77777777" w:rsidTr="0025508A">
        <w:tc>
          <w:tcPr>
            <w:tcW w:w="988" w:type="dxa"/>
          </w:tcPr>
          <w:p w14:paraId="2DCAE9B3" w14:textId="77777777" w:rsidR="008C1956" w:rsidRDefault="008C1956" w:rsidP="0025508A">
            <w:r>
              <w:t>Paso</w:t>
            </w:r>
          </w:p>
        </w:tc>
        <w:tc>
          <w:tcPr>
            <w:tcW w:w="2268" w:type="dxa"/>
          </w:tcPr>
          <w:p w14:paraId="5C743F48" w14:textId="77777777" w:rsidR="008C1956" w:rsidRDefault="008C1956" w:rsidP="0025508A">
            <w:r>
              <w:t>Rol</w:t>
            </w:r>
          </w:p>
        </w:tc>
        <w:tc>
          <w:tcPr>
            <w:tcW w:w="6094" w:type="dxa"/>
          </w:tcPr>
          <w:p w14:paraId="72ACA364" w14:textId="77777777" w:rsidR="008C1956" w:rsidRDefault="008C1956" w:rsidP="0025508A">
            <w:r>
              <w:t>Acción</w:t>
            </w:r>
          </w:p>
        </w:tc>
      </w:tr>
      <w:tr w:rsidR="008C1956" w:rsidRPr="00AB1262" w14:paraId="6D3B90E5" w14:textId="77777777" w:rsidTr="0025508A">
        <w:tc>
          <w:tcPr>
            <w:tcW w:w="988" w:type="dxa"/>
          </w:tcPr>
          <w:p w14:paraId="347492BA" w14:textId="77777777" w:rsidR="008C1956" w:rsidRDefault="008C1956" w:rsidP="0025508A">
            <w:r>
              <w:t>1</w:t>
            </w:r>
          </w:p>
        </w:tc>
        <w:tc>
          <w:tcPr>
            <w:tcW w:w="2268" w:type="dxa"/>
          </w:tcPr>
          <w:p w14:paraId="772DB34C" w14:textId="2BDBCB54" w:rsidR="008C1956" w:rsidRDefault="0093401D" w:rsidP="0025508A">
            <w:r>
              <w:t>Usuario</w:t>
            </w:r>
          </w:p>
        </w:tc>
        <w:tc>
          <w:tcPr>
            <w:tcW w:w="6094" w:type="dxa"/>
          </w:tcPr>
          <w:p w14:paraId="2F44609F" w14:textId="6749B224" w:rsidR="008C1956" w:rsidRPr="00AB1262" w:rsidRDefault="001C7B8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  <w:r w:rsidR="00F278D3">
              <w:rPr>
                <w:lang w:val="es-419"/>
              </w:rPr>
              <w:t xml:space="preserve"> ingresa a la dirección del Blog.</w:t>
            </w:r>
          </w:p>
        </w:tc>
      </w:tr>
      <w:tr w:rsidR="008C1956" w:rsidRPr="00AB1262" w14:paraId="345DB771" w14:textId="77777777" w:rsidTr="0025508A">
        <w:tc>
          <w:tcPr>
            <w:tcW w:w="988" w:type="dxa"/>
          </w:tcPr>
          <w:p w14:paraId="213298EE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D21A02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E08D844" w14:textId="631D94BE" w:rsidR="008C1956" w:rsidRPr="00AB1262" w:rsidRDefault="00F278D3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el formulario de ingreso.</w:t>
            </w:r>
          </w:p>
        </w:tc>
      </w:tr>
      <w:tr w:rsidR="008C1956" w:rsidRPr="00AB1262" w14:paraId="69F011E4" w14:textId="77777777" w:rsidTr="0025508A">
        <w:tc>
          <w:tcPr>
            <w:tcW w:w="988" w:type="dxa"/>
          </w:tcPr>
          <w:p w14:paraId="0A5344F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378891B1" w14:textId="21786648" w:rsidR="008C1956" w:rsidRPr="00AB1262" w:rsidRDefault="0093401D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0D49F95D" w14:textId="2028AE2B" w:rsidR="008C1956" w:rsidRPr="00AB1262" w:rsidRDefault="006858BF" w:rsidP="0025508A">
            <w:pPr>
              <w:rPr>
                <w:lang w:val="es-419"/>
              </w:rPr>
            </w:pPr>
            <w:r>
              <w:rPr>
                <w:lang w:val="es-419"/>
              </w:rPr>
              <w:t>Ingresa con sus credenciales</w:t>
            </w:r>
          </w:p>
        </w:tc>
      </w:tr>
      <w:tr w:rsidR="008C1956" w:rsidRPr="00AB1262" w14:paraId="75939008" w14:textId="77777777" w:rsidTr="0025508A">
        <w:tc>
          <w:tcPr>
            <w:tcW w:w="988" w:type="dxa"/>
          </w:tcPr>
          <w:p w14:paraId="39EB3F01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10DCE7C7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5B46BAD" w14:textId="55BA52F1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>Validar cuenta y verificar el rol de la cuenta.</w:t>
            </w:r>
          </w:p>
        </w:tc>
      </w:tr>
      <w:tr w:rsidR="008C1956" w:rsidRPr="00AB1262" w14:paraId="063BABA4" w14:textId="77777777" w:rsidTr="0025508A">
        <w:tc>
          <w:tcPr>
            <w:tcW w:w="988" w:type="dxa"/>
          </w:tcPr>
          <w:p w14:paraId="390967F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38E709BC" w14:textId="77777777" w:rsidR="008C1956" w:rsidRPr="00AB1262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26D4D50" w14:textId="2A8D340C" w:rsidR="008C1956" w:rsidRPr="00AB1262" w:rsidRDefault="0097092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Redireccionar a la vista </w:t>
            </w:r>
            <w:r w:rsidR="000E1019">
              <w:rPr>
                <w:lang w:val="es-419"/>
              </w:rPr>
              <w:t xml:space="preserve">principal </w:t>
            </w:r>
            <w:proofErr w:type="spellStart"/>
            <w:r w:rsidR="000E1019">
              <w:rPr>
                <w:lang w:val="es-419"/>
              </w:rPr>
              <w:t>index</w:t>
            </w:r>
            <w:proofErr w:type="spellEnd"/>
            <w:r w:rsidR="000E1019">
              <w:rPr>
                <w:lang w:val="es-419"/>
              </w:rPr>
              <w:t>.</w:t>
            </w:r>
          </w:p>
        </w:tc>
      </w:tr>
      <w:tr w:rsidR="008C1956" w:rsidRPr="00AB1262" w14:paraId="5817CCB1" w14:textId="77777777" w:rsidTr="0025508A">
        <w:tc>
          <w:tcPr>
            <w:tcW w:w="988" w:type="dxa"/>
          </w:tcPr>
          <w:p w14:paraId="3A34612F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0681212B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2E220FA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  <w:tr w:rsidR="008C1956" w:rsidRPr="00AB1262" w14:paraId="01BFF68F" w14:textId="77777777" w:rsidTr="0025508A">
        <w:tc>
          <w:tcPr>
            <w:tcW w:w="988" w:type="dxa"/>
          </w:tcPr>
          <w:p w14:paraId="24149325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45DBB0C" w14:textId="77777777" w:rsidR="008C1956" w:rsidRPr="00AB1262" w:rsidRDefault="008C1956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ADD9592" w14:textId="77777777" w:rsidR="008C1956" w:rsidRPr="00AB1262" w:rsidRDefault="008C1956" w:rsidP="0025508A">
            <w:pPr>
              <w:rPr>
                <w:lang w:val="es-419"/>
              </w:rPr>
            </w:pPr>
          </w:p>
        </w:tc>
      </w:tr>
    </w:tbl>
    <w:p w14:paraId="3C626A5F" w14:textId="77777777" w:rsidR="008C1956" w:rsidRDefault="008C1956" w:rsidP="008C1956">
      <w:pPr>
        <w:rPr>
          <w:lang w:val="es-419"/>
        </w:rPr>
      </w:pPr>
    </w:p>
    <w:p w14:paraId="26978E9D" w14:textId="77777777" w:rsidR="008C1956" w:rsidRDefault="008C1956" w:rsidP="008C1956">
      <w:pPr>
        <w:rPr>
          <w:lang w:val="es-419"/>
        </w:rPr>
      </w:pPr>
    </w:p>
    <w:p w14:paraId="1F46EE2F" w14:textId="77777777" w:rsidR="008C1956" w:rsidRDefault="008C1956" w:rsidP="008C1956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7F2C500C" w14:textId="758990E3" w:rsidR="008C1956" w:rsidRPr="00E73BAD" w:rsidRDefault="008C1956" w:rsidP="008C1956">
      <w:r>
        <w:t xml:space="preserve">3.1 </w:t>
      </w:r>
      <w:r w:rsidRPr="00300B0B">
        <w:rPr>
          <w:b/>
        </w:rPr>
        <w:t xml:space="preserve">El </w:t>
      </w:r>
      <w:r w:rsidR="0097092D">
        <w:rPr>
          <w:b/>
        </w:rPr>
        <w:t xml:space="preserve">Sistema </w:t>
      </w:r>
      <w:r w:rsidR="000E1019">
        <w:rPr>
          <w:b/>
        </w:rPr>
        <w:t xml:space="preserve">valida credenciales de </w:t>
      </w:r>
      <w:r w:rsidR="0093401D">
        <w:rPr>
          <w:b/>
        </w:rPr>
        <w:t>usuario</w:t>
      </w:r>
      <w:r w:rsidR="00D96D83">
        <w:rPr>
          <w:b/>
        </w:rPr>
        <w:t xml:space="preserve"> administrador</w:t>
      </w:r>
      <w:r w:rsidR="0097092D">
        <w:rPr>
          <w:b/>
        </w:rPr>
        <w:t>.</w:t>
      </w:r>
    </w:p>
    <w:p w14:paraId="6207C76E" w14:textId="77777777" w:rsidR="008C1956" w:rsidRPr="00E73BAD" w:rsidRDefault="008C1956" w:rsidP="008C19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C1956" w14:paraId="629C6268" w14:textId="77777777" w:rsidTr="0025508A">
        <w:tc>
          <w:tcPr>
            <w:tcW w:w="988" w:type="dxa"/>
          </w:tcPr>
          <w:p w14:paraId="5F7AB687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01B944A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3B8B1B20" w14:textId="528CBED2" w:rsidR="008C1956" w:rsidRDefault="00212D4C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8C1956" w14:paraId="3E64B32C" w14:textId="77777777" w:rsidTr="0025508A">
        <w:tc>
          <w:tcPr>
            <w:tcW w:w="988" w:type="dxa"/>
          </w:tcPr>
          <w:p w14:paraId="24782113" w14:textId="21906DCE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97092D">
              <w:rPr>
                <w:lang w:val="es-419"/>
              </w:rPr>
              <w:t>.1</w:t>
            </w:r>
          </w:p>
        </w:tc>
        <w:tc>
          <w:tcPr>
            <w:tcW w:w="2268" w:type="dxa"/>
          </w:tcPr>
          <w:p w14:paraId="2F99A1F5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33E6F57E" w14:textId="7CB38A0E" w:rsidR="008C1956" w:rsidRDefault="00BA1BD4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un correcto ingreso a la </w:t>
            </w:r>
            <w:proofErr w:type="spellStart"/>
            <w:r>
              <w:rPr>
                <w:lang w:val="es-419"/>
              </w:rPr>
              <w:t>aplicacion</w:t>
            </w:r>
            <w:proofErr w:type="spellEnd"/>
          </w:p>
        </w:tc>
      </w:tr>
      <w:tr w:rsidR="008C1956" w14:paraId="6F6B7561" w14:textId="77777777" w:rsidTr="0025508A">
        <w:tc>
          <w:tcPr>
            <w:tcW w:w="988" w:type="dxa"/>
          </w:tcPr>
          <w:p w14:paraId="383A7501" w14:textId="410F9B5F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  <w:r w:rsidR="008C1956">
              <w:rPr>
                <w:lang w:val="es-419"/>
              </w:rPr>
              <w:t>.1.1</w:t>
            </w:r>
          </w:p>
        </w:tc>
        <w:tc>
          <w:tcPr>
            <w:tcW w:w="2268" w:type="dxa"/>
          </w:tcPr>
          <w:p w14:paraId="35A76EEC" w14:textId="77777777" w:rsidR="008C1956" w:rsidRDefault="008C1956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357191D" w14:textId="45555CBB" w:rsidR="008C1956" w:rsidRDefault="00F174A9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una vista de administrador.</w:t>
            </w:r>
          </w:p>
        </w:tc>
      </w:tr>
    </w:tbl>
    <w:p w14:paraId="0882F038" w14:textId="77777777" w:rsidR="008C1956" w:rsidRDefault="008C1956" w:rsidP="008C1956">
      <w:pPr>
        <w:rPr>
          <w:lang w:val="es-419"/>
        </w:rPr>
      </w:pPr>
    </w:p>
    <w:p w14:paraId="23C8C315" w14:textId="704319D3" w:rsidR="0093401D" w:rsidRPr="00E73BAD" w:rsidRDefault="0093401D" w:rsidP="0093401D">
      <w:r>
        <w:t>3.</w:t>
      </w:r>
      <w:r w:rsidR="00D96D83">
        <w:t>2</w:t>
      </w:r>
      <w:r>
        <w:t xml:space="preserve"> </w:t>
      </w:r>
      <w:r w:rsidRPr="00300B0B">
        <w:rPr>
          <w:b/>
        </w:rPr>
        <w:t xml:space="preserve">El </w:t>
      </w:r>
      <w:r>
        <w:rPr>
          <w:b/>
        </w:rPr>
        <w:t>Sistema no valida credenciales del usuario.</w:t>
      </w:r>
    </w:p>
    <w:p w14:paraId="4E36ABE4" w14:textId="226D2984" w:rsidR="0015251E" w:rsidRDefault="0015251E" w:rsidP="00AB1262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D96D83" w14:paraId="0113850A" w14:textId="77777777" w:rsidTr="0025508A">
        <w:tc>
          <w:tcPr>
            <w:tcW w:w="988" w:type="dxa"/>
          </w:tcPr>
          <w:p w14:paraId="41A5D15C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Paso</w:t>
            </w:r>
          </w:p>
        </w:tc>
        <w:tc>
          <w:tcPr>
            <w:tcW w:w="2268" w:type="dxa"/>
          </w:tcPr>
          <w:p w14:paraId="115D822D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Rol</w:t>
            </w:r>
          </w:p>
        </w:tc>
        <w:tc>
          <w:tcPr>
            <w:tcW w:w="6094" w:type="dxa"/>
          </w:tcPr>
          <w:p w14:paraId="4B57C453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Acción</w:t>
            </w:r>
          </w:p>
        </w:tc>
      </w:tr>
      <w:tr w:rsidR="00D96D83" w14:paraId="58763DF6" w14:textId="77777777" w:rsidTr="0025508A">
        <w:tc>
          <w:tcPr>
            <w:tcW w:w="988" w:type="dxa"/>
          </w:tcPr>
          <w:p w14:paraId="64E37EC9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</w:t>
            </w:r>
          </w:p>
        </w:tc>
        <w:tc>
          <w:tcPr>
            <w:tcW w:w="2268" w:type="dxa"/>
          </w:tcPr>
          <w:p w14:paraId="0683E10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C5CA017" w14:textId="75176316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que las credenciales no son correctas</w:t>
            </w:r>
          </w:p>
        </w:tc>
      </w:tr>
      <w:tr w:rsidR="00D96D83" w14:paraId="5423AED9" w14:textId="77777777" w:rsidTr="0025508A">
        <w:tc>
          <w:tcPr>
            <w:tcW w:w="988" w:type="dxa"/>
          </w:tcPr>
          <w:p w14:paraId="4B33FBA1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4.1.1</w:t>
            </w:r>
          </w:p>
        </w:tc>
        <w:tc>
          <w:tcPr>
            <w:tcW w:w="2268" w:type="dxa"/>
          </w:tcPr>
          <w:p w14:paraId="24493398" w14:textId="77777777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274D1B79" w14:textId="49482B3A" w:rsidR="00D96D83" w:rsidRDefault="00D96D83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punto 2.</w:t>
            </w:r>
          </w:p>
        </w:tc>
      </w:tr>
    </w:tbl>
    <w:p w14:paraId="50DE5EB4" w14:textId="7DE4109B" w:rsidR="0015251E" w:rsidRDefault="0015251E" w:rsidP="00AB1262">
      <w:pPr>
        <w:rPr>
          <w:lang w:val="es-419"/>
        </w:rPr>
      </w:pPr>
    </w:p>
    <w:p w14:paraId="23FFB292" w14:textId="77777777" w:rsidR="00E96017" w:rsidRDefault="00E96017" w:rsidP="00E96017">
      <w:pPr>
        <w:pStyle w:val="Ttulo1"/>
        <w:widowControl/>
      </w:pPr>
      <w:proofErr w:type="spellStart"/>
      <w:r>
        <w:t>Preconditions</w:t>
      </w:r>
      <w:proofErr w:type="spellEnd"/>
    </w:p>
    <w:p w14:paraId="237256B8" w14:textId="48AFD4AB" w:rsidR="00E96017" w:rsidRPr="004811BB" w:rsidRDefault="00E96017" w:rsidP="00E96017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 xml:space="preserve">Cargar </w:t>
      </w:r>
      <w:proofErr w:type="spellStart"/>
      <w:r>
        <w:rPr>
          <w:b w:val="0"/>
          <w:lang w:val="es-419"/>
        </w:rPr>
        <w:t>url</w:t>
      </w:r>
      <w:proofErr w:type="spellEnd"/>
      <w:r>
        <w:rPr>
          <w:b w:val="0"/>
          <w:lang w:val="es-419"/>
        </w:rPr>
        <w:t>.</w:t>
      </w:r>
    </w:p>
    <w:p w14:paraId="747595DA" w14:textId="0E80ACE5" w:rsidR="00E96017" w:rsidRDefault="001B5C39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 xml:space="preserve">Tener la integración Microsoft </w:t>
      </w:r>
      <w:proofErr w:type="spellStart"/>
      <w:r w:rsidRPr="001B5C39">
        <w:rPr>
          <w:b w:val="0"/>
          <w:lang w:val="es-419"/>
        </w:rPr>
        <w:t>identi</w:t>
      </w:r>
      <w:r w:rsidR="00397C90">
        <w:rPr>
          <w:b w:val="0"/>
          <w:lang w:val="es-419"/>
        </w:rPr>
        <w:t>t</w:t>
      </w:r>
      <w:r w:rsidRPr="001B5C39">
        <w:rPr>
          <w:b w:val="0"/>
          <w:lang w:val="es-419"/>
        </w:rPr>
        <w:t>y</w:t>
      </w:r>
      <w:proofErr w:type="spellEnd"/>
      <w:r>
        <w:rPr>
          <w:b w:val="0"/>
          <w:lang w:val="es-419"/>
        </w:rPr>
        <w:t xml:space="preserve"> para validar credenciales</w:t>
      </w:r>
      <w:r w:rsidR="00E96017">
        <w:rPr>
          <w:b w:val="0"/>
          <w:lang w:val="es-419"/>
        </w:rPr>
        <w:t>.</w:t>
      </w:r>
    </w:p>
    <w:p w14:paraId="5E02B132" w14:textId="77777777" w:rsidR="00E96017" w:rsidRPr="004811BB" w:rsidRDefault="00E96017" w:rsidP="00E96017">
      <w:pPr>
        <w:rPr>
          <w:lang w:val="es-419"/>
        </w:rPr>
      </w:pPr>
    </w:p>
    <w:p w14:paraId="2854C5AC" w14:textId="77777777" w:rsidR="00E96017" w:rsidRDefault="00E96017" w:rsidP="00E96017">
      <w:pPr>
        <w:pStyle w:val="Ttulo1"/>
        <w:widowControl/>
      </w:pPr>
      <w:proofErr w:type="spellStart"/>
      <w:r>
        <w:t>Postconditions</w:t>
      </w:r>
      <w:proofErr w:type="spellEnd"/>
    </w:p>
    <w:p w14:paraId="573030A6" w14:textId="3D4D271B" w:rsidR="00E96017" w:rsidRDefault="001B5C39" w:rsidP="00E96017">
      <w:pPr>
        <w:pStyle w:val="Ttulo2"/>
        <w:widowControl/>
        <w:rPr>
          <w:lang w:val="es-419"/>
        </w:rPr>
      </w:pPr>
      <w:r>
        <w:rPr>
          <w:lang w:val="es-419"/>
        </w:rPr>
        <w:t xml:space="preserve">el usuario se </w:t>
      </w:r>
      <w:proofErr w:type="gramStart"/>
      <w:r>
        <w:rPr>
          <w:lang w:val="es-419"/>
        </w:rPr>
        <w:t>redirige  al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index</w:t>
      </w:r>
      <w:proofErr w:type="spellEnd"/>
    </w:p>
    <w:p w14:paraId="6A88D506" w14:textId="5D54CAF4" w:rsidR="00E96017" w:rsidRPr="001B5C39" w:rsidRDefault="001B5C39" w:rsidP="00E96017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administrador a la vista de administrador.</w:t>
      </w:r>
    </w:p>
    <w:p w14:paraId="1E613866" w14:textId="77777777" w:rsidR="00E96017" w:rsidRPr="004811BB" w:rsidRDefault="00E96017" w:rsidP="00E96017">
      <w:pPr>
        <w:rPr>
          <w:lang w:val="es-419"/>
        </w:rPr>
      </w:pPr>
    </w:p>
    <w:p w14:paraId="12BD6624" w14:textId="77777777" w:rsidR="00E96017" w:rsidRDefault="00E96017" w:rsidP="00E96017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070438B1" w14:textId="3E37A756" w:rsidR="00E96017" w:rsidRPr="00B4069F" w:rsidRDefault="001B5C39" w:rsidP="00E96017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sistema debe ser capaz de verificar el usuario con su correo y contraseña.</w:t>
      </w:r>
    </w:p>
    <w:p w14:paraId="1AFFB0C2" w14:textId="5E2CD3EC" w:rsidR="0015251E" w:rsidRDefault="0015251E" w:rsidP="00AB1262">
      <w:pPr>
        <w:rPr>
          <w:lang w:val="es-419"/>
        </w:rPr>
      </w:pPr>
    </w:p>
    <w:p w14:paraId="78CAEF94" w14:textId="1C5601B8" w:rsidR="0015251E" w:rsidRDefault="0015251E" w:rsidP="00AB1262">
      <w:pPr>
        <w:rPr>
          <w:lang w:val="es-419"/>
        </w:rPr>
      </w:pPr>
    </w:p>
    <w:p w14:paraId="2A8CBA8D" w14:textId="73DD6A5E" w:rsidR="0015251E" w:rsidRDefault="0015251E" w:rsidP="00AB1262">
      <w:pPr>
        <w:rPr>
          <w:lang w:val="es-419"/>
        </w:rPr>
      </w:pPr>
    </w:p>
    <w:p w14:paraId="10468C5E" w14:textId="7D839B21" w:rsidR="0015251E" w:rsidRDefault="0015251E" w:rsidP="00AB1262">
      <w:pPr>
        <w:rPr>
          <w:lang w:val="es-419"/>
        </w:rPr>
      </w:pPr>
    </w:p>
    <w:p w14:paraId="3CE34EE7" w14:textId="7756CEF4" w:rsidR="0015251E" w:rsidRDefault="0015251E" w:rsidP="00AB1262">
      <w:pPr>
        <w:rPr>
          <w:lang w:val="es-419"/>
        </w:rPr>
      </w:pPr>
    </w:p>
    <w:p w14:paraId="54597DCF" w14:textId="4F26ACC9" w:rsidR="00FE2061" w:rsidRDefault="00FE2061" w:rsidP="00FE2061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Visitar post</w:t>
      </w:r>
    </w:p>
    <w:p w14:paraId="083C63B1" w14:textId="77777777" w:rsidR="00FE2061" w:rsidRDefault="00FE2061" w:rsidP="00FE2061">
      <w:pPr>
        <w:pStyle w:val="InfoBlue"/>
      </w:pPr>
    </w:p>
    <w:p w14:paraId="0FC92996" w14:textId="77777777" w:rsidR="00FE2061" w:rsidRDefault="00FE2061" w:rsidP="00FE2061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6B2EFF81" w14:textId="276E8B12" w:rsidR="00397C90" w:rsidRPr="00AB1262" w:rsidRDefault="00397C90" w:rsidP="00397C90">
      <w:pPr>
        <w:pStyle w:val="InfoBlue"/>
      </w:pPr>
      <w:r w:rsidRPr="00AB1262">
        <w:t xml:space="preserve">El objetivo de este caso de uso es modelar </w:t>
      </w:r>
      <w:r>
        <w:t>la visualización una noticia creada por el centro de alumnos</w:t>
      </w:r>
      <w:r>
        <w:t>.</w:t>
      </w:r>
    </w:p>
    <w:p w14:paraId="2CD8A628" w14:textId="77777777" w:rsidR="00397C90" w:rsidRPr="00397C90" w:rsidRDefault="00397C90" w:rsidP="00397C90">
      <w:pPr>
        <w:pStyle w:val="Textoindependiente"/>
        <w:rPr>
          <w:lang w:val="es-419"/>
        </w:rPr>
      </w:pPr>
    </w:p>
    <w:p w14:paraId="30E00E9E" w14:textId="77777777" w:rsidR="00FE2061" w:rsidRDefault="00FE2061" w:rsidP="00FE2061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1E9D9406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581DBE1C" w14:textId="77777777" w:rsidTr="0025508A">
        <w:tc>
          <w:tcPr>
            <w:tcW w:w="988" w:type="dxa"/>
          </w:tcPr>
          <w:p w14:paraId="1E446EB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42592A38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71B56CD9" w14:textId="77777777" w:rsidR="00FE2061" w:rsidRDefault="00FE2061" w:rsidP="0025508A">
            <w:r>
              <w:t>Acción</w:t>
            </w:r>
          </w:p>
        </w:tc>
      </w:tr>
      <w:tr w:rsidR="00FE2061" w:rsidRPr="00AB1262" w14:paraId="0468B6A9" w14:textId="77777777" w:rsidTr="0025508A">
        <w:tc>
          <w:tcPr>
            <w:tcW w:w="988" w:type="dxa"/>
          </w:tcPr>
          <w:p w14:paraId="08132CF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62B1A034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535BD0DE" w14:textId="37CEE2F8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 se dirige a sección de su carrera</w:t>
            </w:r>
          </w:p>
        </w:tc>
      </w:tr>
      <w:tr w:rsidR="00FE2061" w:rsidRPr="00AB1262" w14:paraId="709AC0F7" w14:textId="77777777" w:rsidTr="0025508A">
        <w:tc>
          <w:tcPr>
            <w:tcW w:w="988" w:type="dxa"/>
          </w:tcPr>
          <w:p w14:paraId="403414FC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2915EC1A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90F7225" w14:textId="6CA7BB08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despliega noticias creadas por centro de alumno de la </w:t>
            </w:r>
            <w:r w:rsidR="00397C90">
              <w:rPr>
                <w:lang w:val="es-419"/>
              </w:rPr>
              <w:t>carrera (</w:t>
            </w:r>
            <w:r w:rsidR="008A51AF">
              <w:rPr>
                <w:lang w:val="es-419"/>
              </w:rPr>
              <w:t xml:space="preserve">de </w:t>
            </w:r>
            <w:r w:rsidR="00397C90">
              <w:rPr>
                <w:lang w:val="es-419"/>
              </w:rPr>
              <w:t>más</w:t>
            </w:r>
            <w:r w:rsidR="008A51AF">
              <w:rPr>
                <w:lang w:val="es-419"/>
              </w:rPr>
              <w:t xml:space="preserve"> nuevo a </w:t>
            </w:r>
            <w:r w:rsidR="00397C90">
              <w:rPr>
                <w:lang w:val="es-419"/>
              </w:rPr>
              <w:t>más</w:t>
            </w:r>
            <w:r w:rsidR="008A51AF">
              <w:rPr>
                <w:lang w:val="es-419"/>
              </w:rPr>
              <w:t xml:space="preserve"> antiguo)</w:t>
            </w:r>
          </w:p>
        </w:tc>
      </w:tr>
      <w:tr w:rsidR="00FE2061" w:rsidRPr="00AB1262" w14:paraId="21661AC4" w14:textId="77777777" w:rsidTr="0025508A">
        <w:tc>
          <w:tcPr>
            <w:tcW w:w="988" w:type="dxa"/>
          </w:tcPr>
          <w:p w14:paraId="7BE9C787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5298735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D8E9139" w14:textId="3139A680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noticia para leer</w:t>
            </w:r>
          </w:p>
        </w:tc>
      </w:tr>
      <w:tr w:rsidR="00FE2061" w:rsidRPr="00AB1262" w14:paraId="3C7F7062" w14:textId="77777777" w:rsidTr="0025508A">
        <w:tc>
          <w:tcPr>
            <w:tcW w:w="988" w:type="dxa"/>
          </w:tcPr>
          <w:p w14:paraId="651D899F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39359059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56EF7C46" w14:textId="055E5D3D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la noticia seleccionada por el usuario</w:t>
            </w:r>
            <w:r w:rsidR="008A51AF">
              <w:rPr>
                <w:lang w:val="es-419"/>
              </w:rPr>
              <w:t>.</w:t>
            </w:r>
          </w:p>
        </w:tc>
      </w:tr>
      <w:tr w:rsidR="00FE2061" w:rsidRPr="00AB1262" w14:paraId="5058643E" w14:textId="77777777" w:rsidTr="0025508A">
        <w:tc>
          <w:tcPr>
            <w:tcW w:w="988" w:type="dxa"/>
          </w:tcPr>
          <w:p w14:paraId="0007291C" w14:textId="3A556C24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C0D1EB" w14:textId="4DA47CD2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5941E76F" w14:textId="1AEB3D89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31C19E99" w14:textId="77777777" w:rsidTr="0025508A">
        <w:tc>
          <w:tcPr>
            <w:tcW w:w="988" w:type="dxa"/>
          </w:tcPr>
          <w:p w14:paraId="6A0A6CF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D036D1E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77DD782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4A27D377" w14:textId="77777777" w:rsidTr="0025508A">
        <w:tc>
          <w:tcPr>
            <w:tcW w:w="988" w:type="dxa"/>
          </w:tcPr>
          <w:p w14:paraId="6BEE1D8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28EFF553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18A34201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  <w:tr w:rsidR="00FE2061" w:rsidRPr="00AB1262" w14:paraId="69C804F9" w14:textId="77777777" w:rsidTr="0025508A">
        <w:tc>
          <w:tcPr>
            <w:tcW w:w="988" w:type="dxa"/>
          </w:tcPr>
          <w:p w14:paraId="1C8C5AA4" w14:textId="3973B8AC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F7DF8F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2EC57FE3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56DD9A47" w14:textId="0E746BBD" w:rsidR="006574E8" w:rsidRDefault="006574E8" w:rsidP="00AB1262">
      <w:pPr>
        <w:rPr>
          <w:lang w:val="es-419"/>
        </w:rPr>
      </w:pPr>
    </w:p>
    <w:p w14:paraId="4FB6FFA0" w14:textId="77777777" w:rsidR="008A51AF" w:rsidRDefault="008A51AF" w:rsidP="008A51AF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3A7973F8" w14:textId="7FDE589C" w:rsidR="008A51AF" w:rsidRDefault="0025508A" w:rsidP="008A51AF">
      <w:r>
        <w:t>4.1</w:t>
      </w:r>
      <w:r w:rsidR="008A51AF">
        <w:t xml:space="preserve"> </w:t>
      </w:r>
      <w:r w:rsidR="008A51AF">
        <w:rPr>
          <w:b/>
        </w:rPr>
        <w:t>El estudiante desea volver a la lista de noticias</w:t>
      </w:r>
    </w:p>
    <w:p w14:paraId="6062B893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7614077D" w14:textId="77777777" w:rsidTr="0025508A">
        <w:tc>
          <w:tcPr>
            <w:tcW w:w="988" w:type="dxa"/>
          </w:tcPr>
          <w:p w14:paraId="464FC42E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7D25FE4F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359A2897" w14:textId="77777777" w:rsidR="008A51AF" w:rsidRDefault="008A51AF" w:rsidP="0025508A">
            <w:r>
              <w:t>Acción</w:t>
            </w:r>
          </w:p>
        </w:tc>
      </w:tr>
      <w:tr w:rsidR="008A51AF" w:rsidRPr="00AB1262" w14:paraId="77C5AB48" w14:textId="77777777" w:rsidTr="0025508A">
        <w:tc>
          <w:tcPr>
            <w:tcW w:w="988" w:type="dxa"/>
          </w:tcPr>
          <w:p w14:paraId="7970300E" w14:textId="6FA8DE71" w:rsidR="008A51AF" w:rsidRDefault="008A51AF" w:rsidP="0025508A">
            <w:r>
              <w:t>4.1.1</w:t>
            </w:r>
          </w:p>
        </w:tc>
        <w:tc>
          <w:tcPr>
            <w:tcW w:w="2268" w:type="dxa"/>
          </w:tcPr>
          <w:p w14:paraId="5FF08DC8" w14:textId="264B1A73" w:rsidR="008A51AF" w:rsidRDefault="008A51AF" w:rsidP="0025508A">
            <w:r>
              <w:t xml:space="preserve">Usuario </w:t>
            </w:r>
          </w:p>
        </w:tc>
        <w:tc>
          <w:tcPr>
            <w:tcW w:w="6094" w:type="dxa"/>
          </w:tcPr>
          <w:p w14:paraId="2A7C25DF" w14:textId="62BE454B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de “V</w:t>
            </w:r>
            <w:r w:rsidR="00397C90">
              <w:rPr>
                <w:lang w:val="es-419"/>
              </w:rPr>
              <w:t>olver</w:t>
            </w:r>
            <w:r>
              <w:rPr>
                <w:lang w:val="es-419"/>
              </w:rPr>
              <w:t>”</w:t>
            </w:r>
          </w:p>
        </w:tc>
      </w:tr>
      <w:tr w:rsidR="008A51AF" w:rsidRPr="00AB1262" w14:paraId="54DB2668" w14:textId="77777777" w:rsidTr="0025508A">
        <w:tc>
          <w:tcPr>
            <w:tcW w:w="988" w:type="dxa"/>
          </w:tcPr>
          <w:p w14:paraId="7548F019" w14:textId="5D114CEB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4.1.2</w:t>
            </w:r>
          </w:p>
        </w:tc>
        <w:tc>
          <w:tcPr>
            <w:tcW w:w="2268" w:type="dxa"/>
          </w:tcPr>
          <w:p w14:paraId="0A2FF488" w14:textId="1E409C48" w:rsidR="008A51AF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4CC36" w14:textId="1192CDD0" w:rsidR="008A51AF" w:rsidRPr="00AB1262" w:rsidRDefault="00397C90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Redirigir al </w:t>
            </w:r>
            <w:proofErr w:type="spellStart"/>
            <w:r>
              <w:rPr>
                <w:lang w:val="es-419"/>
              </w:rPr>
              <w:t>index</w:t>
            </w:r>
            <w:proofErr w:type="spellEnd"/>
            <w:r>
              <w:rPr>
                <w:lang w:val="es-419"/>
              </w:rPr>
              <w:t>.</w:t>
            </w:r>
          </w:p>
        </w:tc>
      </w:tr>
      <w:tr w:rsidR="008A51AF" w:rsidRPr="00AB1262" w14:paraId="09F243EA" w14:textId="77777777" w:rsidTr="0025508A">
        <w:tc>
          <w:tcPr>
            <w:tcW w:w="988" w:type="dxa"/>
          </w:tcPr>
          <w:p w14:paraId="765D481B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73A43C53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7EAB3A8E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2355F240" w14:textId="333B4AC1" w:rsidR="006574E8" w:rsidRDefault="006574E8" w:rsidP="00AB1262">
      <w:pPr>
        <w:rPr>
          <w:lang w:val="es-419"/>
        </w:rPr>
      </w:pPr>
    </w:p>
    <w:p w14:paraId="01B9B6B9" w14:textId="77777777" w:rsidR="001B5C39" w:rsidRDefault="001B5C39" w:rsidP="001B5C39">
      <w:pPr>
        <w:pStyle w:val="Ttulo1"/>
        <w:widowControl/>
      </w:pPr>
      <w:proofErr w:type="spellStart"/>
      <w:r>
        <w:t>Preconditions</w:t>
      </w:r>
      <w:proofErr w:type="spellEnd"/>
    </w:p>
    <w:p w14:paraId="3706C487" w14:textId="5E9D3632" w:rsidR="001B5C39" w:rsidRPr="001B5C39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usuario debe ingresar al sistema con las credenciales.</w:t>
      </w:r>
    </w:p>
    <w:p w14:paraId="19AE45F6" w14:textId="77777777" w:rsidR="001B5C39" w:rsidRPr="004811BB" w:rsidRDefault="001B5C39" w:rsidP="001B5C39">
      <w:pPr>
        <w:rPr>
          <w:lang w:val="es-419"/>
        </w:rPr>
      </w:pPr>
    </w:p>
    <w:p w14:paraId="4DBEBCD1" w14:textId="77777777" w:rsidR="001B5C39" w:rsidRDefault="001B5C39" w:rsidP="001B5C39">
      <w:pPr>
        <w:pStyle w:val="Ttulo1"/>
        <w:widowControl/>
      </w:pPr>
      <w:proofErr w:type="spellStart"/>
      <w:r>
        <w:t>Postconditions</w:t>
      </w:r>
      <w:proofErr w:type="spellEnd"/>
    </w:p>
    <w:p w14:paraId="71AFEDD0" w14:textId="2703483D" w:rsidR="001B5C39" w:rsidRPr="001B5C39" w:rsidRDefault="001B5C39" w:rsidP="001B5C39">
      <w:pPr>
        <w:pStyle w:val="Ttulo2"/>
        <w:widowControl/>
        <w:rPr>
          <w:b w:val="0"/>
          <w:bCs/>
          <w:lang w:val="es-419"/>
        </w:rPr>
      </w:pPr>
      <w:r w:rsidRPr="001B5C39">
        <w:rPr>
          <w:b w:val="0"/>
          <w:bCs/>
          <w:lang w:val="es-419"/>
        </w:rPr>
        <w:t>Debe cargar el contenido completo de la noticia.</w:t>
      </w:r>
    </w:p>
    <w:p w14:paraId="054334E2" w14:textId="77777777" w:rsidR="001B5C39" w:rsidRDefault="001B5C39" w:rsidP="001B5C39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E50805D" w14:textId="1F115CDA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sistema debe ser capaz de adaptar la noticia a el tamaño del dispositivo.</w:t>
      </w:r>
    </w:p>
    <w:p w14:paraId="0E78AEDA" w14:textId="46D88709" w:rsidR="006574E8" w:rsidRDefault="006574E8" w:rsidP="00AB1262">
      <w:pPr>
        <w:rPr>
          <w:lang w:val="es-419"/>
        </w:rPr>
      </w:pPr>
    </w:p>
    <w:p w14:paraId="7BC133B1" w14:textId="3DE8FBD2" w:rsidR="006574E8" w:rsidRDefault="006574E8" w:rsidP="00AB1262">
      <w:pPr>
        <w:rPr>
          <w:lang w:val="es-419"/>
        </w:rPr>
      </w:pPr>
    </w:p>
    <w:p w14:paraId="2E117E22" w14:textId="7020A5D5" w:rsidR="006574E8" w:rsidRDefault="006574E8" w:rsidP="00AB1262">
      <w:pPr>
        <w:rPr>
          <w:lang w:val="es-419"/>
        </w:rPr>
      </w:pPr>
    </w:p>
    <w:p w14:paraId="2F86C129" w14:textId="5FAD0135" w:rsidR="006574E8" w:rsidRDefault="006574E8" w:rsidP="00AB1262">
      <w:pPr>
        <w:rPr>
          <w:lang w:val="es-419"/>
        </w:rPr>
      </w:pPr>
    </w:p>
    <w:p w14:paraId="0B143AC1" w14:textId="77777777" w:rsidR="006574E8" w:rsidRDefault="006574E8" w:rsidP="00AB1262">
      <w:pPr>
        <w:rPr>
          <w:lang w:val="es-419"/>
        </w:rPr>
      </w:pPr>
    </w:p>
    <w:p w14:paraId="225540E8" w14:textId="3BA7B882" w:rsidR="0015251E" w:rsidRDefault="0015251E" w:rsidP="00AB1262">
      <w:pPr>
        <w:rPr>
          <w:lang w:val="es-419"/>
        </w:rPr>
      </w:pPr>
    </w:p>
    <w:p w14:paraId="5AACFA75" w14:textId="340801F6" w:rsidR="00FE2061" w:rsidRDefault="00FE2061" w:rsidP="00FE2061">
      <w:pPr>
        <w:pStyle w:val="Ttulo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 xml:space="preserve"> Comentar </w:t>
      </w:r>
    </w:p>
    <w:p w14:paraId="391140A2" w14:textId="77777777" w:rsidR="00FE2061" w:rsidRDefault="00FE2061" w:rsidP="00FE2061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6A4667C4" w14:textId="45FF6D41" w:rsidR="00397C90" w:rsidRPr="00AB1262" w:rsidRDefault="00397C90" w:rsidP="00397C90">
      <w:pPr>
        <w:pStyle w:val="InfoBlue"/>
      </w:pPr>
      <w:r w:rsidRPr="00AB1262">
        <w:t xml:space="preserve">El objetivo de este caso de uso es modelar </w:t>
      </w:r>
      <w:r>
        <w:t>la</w:t>
      </w:r>
      <w:r>
        <w:t xml:space="preserve"> acción de comentar un</w:t>
      </w:r>
      <w:r w:rsidR="000F47DD">
        <w:t>a noticia</w:t>
      </w:r>
      <w:r>
        <w:t>.</w:t>
      </w:r>
    </w:p>
    <w:p w14:paraId="1543EF77" w14:textId="77777777" w:rsidR="00397C90" w:rsidRPr="00397C90" w:rsidRDefault="00397C90" w:rsidP="00397C90">
      <w:pPr>
        <w:pStyle w:val="Textoindependiente"/>
        <w:rPr>
          <w:lang w:val="es-419"/>
        </w:rPr>
      </w:pPr>
    </w:p>
    <w:p w14:paraId="3658DCB5" w14:textId="77777777" w:rsidR="00397C90" w:rsidRPr="00397C90" w:rsidRDefault="00397C90" w:rsidP="00397C90">
      <w:pPr>
        <w:pStyle w:val="Textoindependiente"/>
        <w:ind w:left="0"/>
        <w:rPr>
          <w:lang w:val="es-419"/>
        </w:rPr>
      </w:pPr>
    </w:p>
    <w:p w14:paraId="42BF7409" w14:textId="77777777" w:rsidR="00FE2061" w:rsidRDefault="00FE2061" w:rsidP="00FE2061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45D36293" w14:textId="77777777" w:rsidR="00FE2061" w:rsidRDefault="00FE2061" w:rsidP="00FE20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FE2061" w14:paraId="318B6804" w14:textId="77777777" w:rsidTr="0025508A">
        <w:tc>
          <w:tcPr>
            <w:tcW w:w="988" w:type="dxa"/>
          </w:tcPr>
          <w:p w14:paraId="59796B0E" w14:textId="77777777" w:rsidR="00FE2061" w:rsidRDefault="00FE2061" w:rsidP="0025508A">
            <w:r>
              <w:t>Paso</w:t>
            </w:r>
          </w:p>
        </w:tc>
        <w:tc>
          <w:tcPr>
            <w:tcW w:w="2268" w:type="dxa"/>
          </w:tcPr>
          <w:p w14:paraId="220CE722" w14:textId="77777777" w:rsidR="00FE2061" w:rsidRDefault="00FE2061" w:rsidP="0025508A">
            <w:r>
              <w:t>Rol</w:t>
            </w:r>
          </w:p>
        </w:tc>
        <w:tc>
          <w:tcPr>
            <w:tcW w:w="6094" w:type="dxa"/>
          </w:tcPr>
          <w:p w14:paraId="640BBE2B" w14:textId="77777777" w:rsidR="00FE2061" w:rsidRDefault="00FE2061" w:rsidP="0025508A">
            <w:r>
              <w:t>Acción</w:t>
            </w:r>
          </w:p>
        </w:tc>
      </w:tr>
      <w:tr w:rsidR="00FE2061" w:rsidRPr="00AB1262" w14:paraId="65B58419" w14:textId="77777777" w:rsidTr="0025508A">
        <w:tc>
          <w:tcPr>
            <w:tcW w:w="988" w:type="dxa"/>
          </w:tcPr>
          <w:p w14:paraId="4C22269D" w14:textId="77777777" w:rsidR="00FE2061" w:rsidRDefault="00FE2061" w:rsidP="0025508A">
            <w:r>
              <w:t>1</w:t>
            </w:r>
          </w:p>
        </w:tc>
        <w:tc>
          <w:tcPr>
            <w:tcW w:w="2268" w:type="dxa"/>
          </w:tcPr>
          <w:p w14:paraId="5530219C" w14:textId="77777777" w:rsidR="00FE2061" w:rsidRDefault="00FE2061" w:rsidP="0025508A">
            <w:r>
              <w:t>Usuario</w:t>
            </w:r>
          </w:p>
        </w:tc>
        <w:tc>
          <w:tcPr>
            <w:tcW w:w="6094" w:type="dxa"/>
          </w:tcPr>
          <w:p w14:paraId="32864FF0" w14:textId="7FB97C60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comentar.</w:t>
            </w:r>
          </w:p>
        </w:tc>
      </w:tr>
      <w:tr w:rsidR="00FE2061" w:rsidRPr="00AB1262" w14:paraId="64AA8085" w14:textId="77777777" w:rsidTr="0025508A">
        <w:tc>
          <w:tcPr>
            <w:tcW w:w="988" w:type="dxa"/>
          </w:tcPr>
          <w:p w14:paraId="7F99B215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4651CB43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4AEF9817" w14:textId="09E57CDE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comentario.</w:t>
            </w:r>
          </w:p>
        </w:tc>
      </w:tr>
      <w:tr w:rsidR="00FE2061" w:rsidRPr="00AB1262" w14:paraId="7531206F" w14:textId="77777777" w:rsidTr="0025508A">
        <w:tc>
          <w:tcPr>
            <w:tcW w:w="988" w:type="dxa"/>
          </w:tcPr>
          <w:p w14:paraId="7C116A2B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4322FD7D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Usuario</w:t>
            </w:r>
          </w:p>
        </w:tc>
        <w:tc>
          <w:tcPr>
            <w:tcW w:w="6094" w:type="dxa"/>
          </w:tcPr>
          <w:p w14:paraId="306386A4" w14:textId="59B966AD" w:rsidR="00FE2061" w:rsidRPr="00AB1262" w:rsidRDefault="000F47DD" w:rsidP="0025508A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Rellena formulario</w:t>
            </w:r>
            <w:proofErr w:type="gramEnd"/>
            <w:r w:rsidR="00FE2061">
              <w:rPr>
                <w:lang w:val="es-419"/>
              </w:rPr>
              <w:t xml:space="preserve"> con comentario.</w:t>
            </w:r>
          </w:p>
        </w:tc>
      </w:tr>
      <w:tr w:rsidR="00FE2061" w:rsidRPr="00AB1262" w14:paraId="64B5658A" w14:textId="77777777" w:rsidTr="0025508A">
        <w:tc>
          <w:tcPr>
            <w:tcW w:w="988" w:type="dxa"/>
          </w:tcPr>
          <w:p w14:paraId="78B640E0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02E3C9A4" w14:textId="77777777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77BB3A38" w14:textId="40F0861F" w:rsidR="00FE2061" w:rsidRPr="00AB1262" w:rsidRDefault="00FE2061" w:rsidP="0025508A">
            <w:pPr>
              <w:rPr>
                <w:lang w:val="es-419"/>
              </w:rPr>
            </w:pPr>
            <w:r>
              <w:rPr>
                <w:lang w:val="es-419"/>
              </w:rPr>
              <w:t>Sistema almacena el comentario</w:t>
            </w:r>
            <w:r w:rsidR="00EC5BDD">
              <w:rPr>
                <w:lang w:val="es-419"/>
              </w:rPr>
              <w:t>.</w:t>
            </w:r>
          </w:p>
        </w:tc>
      </w:tr>
      <w:tr w:rsidR="00FE2061" w:rsidRPr="00AB1262" w14:paraId="29DDF0B0" w14:textId="77777777" w:rsidTr="0025508A">
        <w:tc>
          <w:tcPr>
            <w:tcW w:w="988" w:type="dxa"/>
          </w:tcPr>
          <w:p w14:paraId="1E053EF8" w14:textId="2B61AE03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4A4D6FC8" w14:textId="4C5EC928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7C634A2" w14:textId="7BEC0BB7" w:rsidR="00FE2061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Publica el comentario a la noticia asociada.</w:t>
            </w:r>
          </w:p>
        </w:tc>
      </w:tr>
      <w:tr w:rsidR="00FE2061" w:rsidRPr="00AB1262" w14:paraId="3F58BAAE" w14:textId="77777777" w:rsidTr="0025508A">
        <w:tc>
          <w:tcPr>
            <w:tcW w:w="988" w:type="dxa"/>
          </w:tcPr>
          <w:p w14:paraId="42674E81" w14:textId="0C9D3591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103B780B" w14:textId="5BCB74B8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478F4EB" w14:textId="60EA0627" w:rsidR="00FE2061" w:rsidRPr="00AB1262" w:rsidRDefault="008A51AF" w:rsidP="0025508A">
            <w:pPr>
              <w:rPr>
                <w:lang w:val="es-419"/>
              </w:rPr>
            </w:pPr>
            <w:r>
              <w:rPr>
                <w:lang w:val="es-419"/>
              </w:rPr>
              <w:t>Redirige al usuario a la misma noticia.</w:t>
            </w:r>
          </w:p>
        </w:tc>
      </w:tr>
      <w:tr w:rsidR="00FE2061" w:rsidRPr="00AB1262" w14:paraId="3E4663B9" w14:textId="77777777" w:rsidTr="0025508A">
        <w:tc>
          <w:tcPr>
            <w:tcW w:w="988" w:type="dxa"/>
          </w:tcPr>
          <w:p w14:paraId="49FE80D9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3A1E44A" w14:textId="77777777" w:rsidR="00FE2061" w:rsidRPr="00AB1262" w:rsidRDefault="00FE2061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34BFD475" w14:textId="77777777" w:rsidR="00FE2061" w:rsidRPr="00AB1262" w:rsidRDefault="00FE2061" w:rsidP="0025508A">
            <w:pPr>
              <w:rPr>
                <w:lang w:val="es-419"/>
              </w:rPr>
            </w:pPr>
          </w:p>
        </w:tc>
      </w:tr>
    </w:tbl>
    <w:p w14:paraId="2C5E1DDB" w14:textId="31AC311A" w:rsidR="0015251E" w:rsidRDefault="0015251E" w:rsidP="00AB1262">
      <w:pPr>
        <w:rPr>
          <w:lang w:val="es-419"/>
        </w:rPr>
      </w:pPr>
    </w:p>
    <w:p w14:paraId="35E4846B" w14:textId="1AB8CBC6" w:rsidR="0015251E" w:rsidRDefault="0015251E" w:rsidP="00AB1262">
      <w:pPr>
        <w:rPr>
          <w:lang w:val="es-419"/>
        </w:rPr>
      </w:pPr>
    </w:p>
    <w:p w14:paraId="0CFAE495" w14:textId="77777777" w:rsidR="008A51AF" w:rsidRDefault="008A51AF" w:rsidP="008A51AF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101FD683" w14:textId="6EDE431C" w:rsidR="008A51AF" w:rsidRDefault="0025508A" w:rsidP="008A51AF">
      <w:r>
        <w:t>3</w:t>
      </w:r>
      <w:r w:rsidR="008A51AF">
        <w:t xml:space="preserve">.1 </w:t>
      </w:r>
      <w:r>
        <w:rPr>
          <w:b/>
        </w:rPr>
        <w:t>El post que el usuario comentaba fue eliminado en el mismo momento</w:t>
      </w:r>
      <w:r w:rsidR="000F47DD">
        <w:rPr>
          <w:b/>
        </w:rPr>
        <w:t xml:space="preserve"> en el que él comentaba</w:t>
      </w:r>
      <w:r>
        <w:rPr>
          <w:b/>
        </w:rPr>
        <w:t>.</w:t>
      </w:r>
    </w:p>
    <w:p w14:paraId="307523C7" w14:textId="77777777" w:rsidR="008A51AF" w:rsidRDefault="008A51AF" w:rsidP="008A51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8A51AF" w14:paraId="135051F1" w14:textId="77777777" w:rsidTr="0025508A">
        <w:tc>
          <w:tcPr>
            <w:tcW w:w="988" w:type="dxa"/>
          </w:tcPr>
          <w:p w14:paraId="18EA4803" w14:textId="77777777" w:rsidR="008A51AF" w:rsidRDefault="008A51AF" w:rsidP="0025508A">
            <w:r>
              <w:t>Paso</w:t>
            </w:r>
          </w:p>
        </w:tc>
        <w:tc>
          <w:tcPr>
            <w:tcW w:w="2268" w:type="dxa"/>
          </w:tcPr>
          <w:p w14:paraId="6ED94FD6" w14:textId="77777777" w:rsidR="008A51AF" w:rsidRDefault="008A51AF" w:rsidP="0025508A">
            <w:r>
              <w:t>Rol</w:t>
            </w:r>
          </w:p>
        </w:tc>
        <w:tc>
          <w:tcPr>
            <w:tcW w:w="6094" w:type="dxa"/>
          </w:tcPr>
          <w:p w14:paraId="21D8C027" w14:textId="77777777" w:rsidR="008A51AF" w:rsidRDefault="008A51AF" w:rsidP="0025508A">
            <w:r>
              <w:t>Acción</w:t>
            </w:r>
          </w:p>
        </w:tc>
      </w:tr>
      <w:tr w:rsidR="008A51AF" w:rsidRPr="00AB1262" w14:paraId="1F381E67" w14:textId="77777777" w:rsidTr="0025508A">
        <w:tc>
          <w:tcPr>
            <w:tcW w:w="988" w:type="dxa"/>
          </w:tcPr>
          <w:p w14:paraId="0B643FC1" w14:textId="124DB58B" w:rsidR="008A51AF" w:rsidRDefault="0025508A" w:rsidP="0025508A">
            <w:r>
              <w:t>3</w:t>
            </w:r>
            <w:r w:rsidR="008A51AF">
              <w:t>.1.1</w:t>
            </w:r>
          </w:p>
        </w:tc>
        <w:tc>
          <w:tcPr>
            <w:tcW w:w="2268" w:type="dxa"/>
          </w:tcPr>
          <w:p w14:paraId="1FEE813E" w14:textId="5706263C" w:rsidR="008A51AF" w:rsidRDefault="0025508A" w:rsidP="0025508A">
            <w:r>
              <w:t xml:space="preserve">Sistema </w:t>
            </w:r>
          </w:p>
        </w:tc>
        <w:tc>
          <w:tcPr>
            <w:tcW w:w="6094" w:type="dxa"/>
          </w:tcPr>
          <w:p w14:paraId="1BE0EEDC" w14:textId="48D46DE8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Al buscar el post para publicar el comentario el sistema no lo logra encontrar.</w:t>
            </w:r>
          </w:p>
        </w:tc>
      </w:tr>
      <w:tr w:rsidR="008A51AF" w:rsidRPr="00AB1262" w14:paraId="1935F637" w14:textId="77777777" w:rsidTr="0025508A">
        <w:tc>
          <w:tcPr>
            <w:tcW w:w="988" w:type="dxa"/>
          </w:tcPr>
          <w:p w14:paraId="46F31CE6" w14:textId="3B3EE7EA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  <w:r w:rsidR="008A51AF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77A88855" w14:textId="00E04E75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17830A7C" w14:textId="0CFEB010" w:rsidR="008A51AF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 al usuario de que el post ya no existe.</w:t>
            </w:r>
          </w:p>
        </w:tc>
      </w:tr>
      <w:tr w:rsidR="008A51AF" w:rsidRPr="00AB1262" w14:paraId="1477EDAA" w14:textId="77777777" w:rsidTr="0025508A">
        <w:tc>
          <w:tcPr>
            <w:tcW w:w="988" w:type="dxa"/>
          </w:tcPr>
          <w:p w14:paraId="4633542D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3A312507" w14:textId="77777777" w:rsidR="008A51AF" w:rsidRPr="00AB1262" w:rsidRDefault="008A51AF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0A665FDA" w14:textId="77777777" w:rsidR="008A51AF" w:rsidRPr="00AB1262" w:rsidRDefault="008A51AF" w:rsidP="0025508A">
            <w:pPr>
              <w:rPr>
                <w:lang w:val="es-419"/>
              </w:rPr>
            </w:pPr>
          </w:p>
        </w:tc>
      </w:tr>
    </w:tbl>
    <w:p w14:paraId="3E6E28AC" w14:textId="231B1BBD" w:rsidR="0015251E" w:rsidRDefault="0015251E" w:rsidP="00AB1262">
      <w:pPr>
        <w:rPr>
          <w:lang w:val="es-419"/>
        </w:rPr>
      </w:pPr>
    </w:p>
    <w:p w14:paraId="316C826B" w14:textId="77777777" w:rsidR="001B5C39" w:rsidRDefault="001B5C39" w:rsidP="001B5C39">
      <w:pPr>
        <w:pStyle w:val="Ttulo1"/>
        <w:widowControl/>
      </w:pPr>
      <w:proofErr w:type="spellStart"/>
      <w:r>
        <w:t>Preconditions</w:t>
      </w:r>
      <w:proofErr w:type="spellEnd"/>
    </w:p>
    <w:p w14:paraId="2AD40C61" w14:textId="5C8261DA" w:rsidR="001B5C39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usuario debe ingresar al sistema con las credenciales.</w:t>
      </w:r>
    </w:p>
    <w:p w14:paraId="7560D318" w14:textId="7E755D1C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>Debe haber una notica existente a la que comentar.</w:t>
      </w:r>
    </w:p>
    <w:p w14:paraId="23EB9FFC" w14:textId="77777777" w:rsidR="001B5C39" w:rsidRPr="004811BB" w:rsidRDefault="001B5C39" w:rsidP="001B5C39">
      <w:pPr>
        <w:rPr>
          <w:lang w:val="es-419"/>
        </w:rPr>
      </w:pPr>
    </w:p>
    <w:p w14:paraId="2165499C" w14:textId="77777777" w:rsidR="001B5C39" w:rsidRDefault="001B5C39" w:rsidP="001B5C39">
      <w:pPr>
        <w:pStyle w:val="Ttulo1"/>
        <w:widowControl/>
      </w:pPr>
      <w:proofErr w:type="spellStart"/>
      <w:r>
        <w:t>Postconditions</w:t>
      </w:r>
      <w:proofErr w:type="spellEnd"/>
    </w:p>
    <w:p w14:paraId="45C5AEF4" w14:textId="2EB6A0E1" w:rsidR="001B5C39" w:rsidRDefault="001B5C39" w:rsidP="001B5C39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 xml:space="preserve"> </w:t>
      </w:r>
      <w:r w:rsidR="00213BAF">
        <w:rPr>
          <w:b w:val="0"/>
          <w:bCs/>
          <w:lang w:val="es-419"/>
        </w:rPr>
        <w:t xml:space="preserve">Debe dejar el </w:t>
      </w:r>
      <w:r w:rsidR="000F47DD">
        <w:rPr>
          <w:b w:val="0"/>
          <w:bCs/>
          <w:lang w:val="es-419"/>
        </w:rPr>
        <w:t>ultim</w:t>
      </w:r>
      <w:r w:rsidR="00213BAF">
        <w:rPr>
          <w:b w:val="0"/>
          <w:bCs/>
          <w:lang w:val="es-419"/>
        </w:rPr>
        <w:t xml:space="preserve">o comentario </w:t>
      </w:r>
      <w:r w:rsidR="000F47DD">
        <w:rPr>
          <w:b w:val="0"/>
          <w:bCs/>
          <w:lang w:val="es-419"/>
        </w:rPr>
        <w:t>en la</w:t>
      </w:r>
      <w:r w:rsidR="00213BAF">
        <w:rPr>
          <w:b w:val="0"/>
          <w:bCs/>
          <w:lang w:val="es-419"/>
        </w:rPr>
        <w:t xml:space="preserve"> </w:t>
      </w:r>
      <w:r w:rsidR="000F47DD">
        <w:rPr>
          <w:b w:val="0"/>
          <w:bCs/>
          <w:lang w:val="es-419"/>
        </w:rPr>
        <w:t>última</w:t>
      </w:r>
      <w:r w:rsidR="00213BAF">
        <w:rPr>
          <w:b w:val="0"/>
          <w:bCs/>
          <w:lang w:val="es-419"/>
        </w:rPr>
        <w:t xml:space="preserve"> posición de los comentarios de la noticia.</w:t>
      </w:r>
    </w:p>
    <w:p w14:paraId="67D97119" w14:textId="77777777" w:rsidR="001B5C39" w:rsidRPr="001B5C39" w:rsidRDefault="001B5C39" w:rsidP="001B5C39">
      <w:pPr>
        <w:rPr>
          <w:lang w:val="es-419"/>
        </w:rPr>
      </w:pPr>
    </w:p>
    <w:p w14:paraId="4BD592D8" w14:textId="77777777" w:rsidR="001B5C39" w:rsidRDefault="001B5C39" w:rsidP="001B5C39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B6F37E4" w14:textId="5FA715D9" w:rsidR="001B5C39" w:rsidRPr="00B4069F" w:rsidRDefault="001B5C39" w:rsidP="001B5C39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 xml:space="preserve">El sistema debe ser capaz de </w:t>
      </w:r>
      <w:r w:rsidR="00213BAF">
        <w:rPr>
          <w:b w:val="0"/>
          <w:lang w:val="es-419"/>
        </w:rPr>
        <w:t xml:space="preserve">almacenar un comentario de </w:t>
      </w:r>
      <w:r w:rsidR="000F47DD">
        <w:rPr>
          <w:b w:val="0"/>
          <w:lang w:val="es-419"/>
        </w:rPr>
        <w:t>100</w:t>
      </w:r>
      <w:r w:rsidR="00213BAF">
        <w:rPr>
          <w:b w:val="0"/>
          <w:lang w:val="es-419"/>
        </w:rPr>
        <w:t xml:space="preserve"> palabras.</w:t>
      </w:r>
    </w:p>
    <w:p w14:paraId="6203DF8D" w14:textId="49A3FF69" w:rsidR="0015251E" w:rsidRDefault="0015251E" w:rsidP="00AB1262">
      <w:pPr>
        <w:rPr>
          <w:lang w:val="es-419"/>
        </w:rPr>
      </w:pPr>
    </w:p>
    <w:p w14:paraId="5EE51D55" w14:textId="16A334DA" w:rsidR="0015251E" w:rsidRDefault="0015251E" w:rsidP="00AB1262">
      <w:pPr>
        <w:rPr>
          <w:lang w:val="es-419"/>
        </w:rPr>
      </w:pPr>
    </w:p>
    <w:p w14:paraId="0E2F4E83" w14:textId="47E3BDB9" w:rsidR="0015251E" w:rsidRDefault="0015251E" w:rsidP="00AB1262">
      <w:pPr>
        <w:rPr>
          <w:lang w:val="es-419"/>
        </w:rPr>
      </w:pPr>
    </w:p>
    <w:p w14:paraId="06F23CA6" w14:textId="160D6900" w:rsidR="0015251E" w:rsidRDefault="0015251E" w:rsidP="00AB1262">
      <w:pPr>
        <w:rPr>
          <w:lang w:val="es-419"/>
        </w:rPr>
      </w:pPr>
    </w:p>
    <w:p w14:paraId="1B81DD6C" w14:textId="60184974" w:rsidR="0015251E" w:rsidRDefault="0015251E" w:rsidP="00AB1262">
      <w:pPr>
        <w:rPr>
          <w:lang w:val="es-419"/>
        </w:rPr>
      </w:pPr>
    </w:p>
    <w:p w14:paraId="1EC6E373" w14:textId="0C515908" w:rsidR="0015251E" w:rsidRDefault="0015251E" w:rsidP="00AB1262">
      <w:pPr>
        <w:rPr>
          <w:lang w:val="es-419"/>
        </w:rPr>
      </w:pPr>
    </w:p>
    <w:p w14:paraId="27D13BE9" w14:textId="20F40F5F" w:rsidR="0025508A" w:rsidRDefault="0025508A" w:rsidP="00AB1262">
      <w:pPr>
        <w:rPr>
          <w:lang w:val="es-419"/>
        </w:rPr>
      </w:pPr>
    </w:p>
    <w:p w14:paraId="23810496" w14:textId="77777777" w:rsidR="0025508A" w:rsidRDefault="0025508A" w:rsidP="00AB1262">
      <w:pPr>
        <w:rPr>
          <w:lang w:val="es-419"/>
        </w:rPr>
      </w:pPr>
    </w:p>
    <w:p w14:paraId="03E7E8EC" w14:textId="72DF6545" w:rsidR="00900E94" w:rsidRDefault="00900E94" w:rsidP="00AB1262">
      <w:pPr>
        <w:rPr>
          <w:lang w:val="es-419"/>
        </w:rPr>
      </w:pPr>
    </w:p>
    <w:p w14:paraId="3E2915F5" w14:textId="49A448B8" w:rsidR="005515D3" w:rsidRDefault="005515D3" w:rsidP="005515D3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 w:rsidR="006574E8">
        <w:t xml:space="preserve">Cerrar sesión </w:t>
      </w:r>
      <w:r>
        <w:t xml:space="preserve"> </w:t>
      </w:r>
    </w:p>
    <w:p w14:paraId="493C3C7C" w14:textId="77777777" w:rsidR="005515D3" w:rsidRDefault="005515D3" w:rsidP="005515D3">
      <w:pPr>
        <w:pStyle w:val="InfoBlue"/>
      </w:pPr>
    </w:p>
    <w:p w14:paraId="26E92AC7" w14:textId="77777777" w:rsidR="005515D3" w:rsidRDefault="005515D3" w:rsidP="005515D3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5A1AE3F1" w14:textId="2352F68E" w:rsidR="005515D3" w:rsidRPr="00AB1262" w:rsidRDefault="006574E8" w:rsidP="005515D3">
      <w:pPr>
        <w:pStyle w:val="InfoBlue"/>
      </w:pPr>
      <w:r>
        <w:t>El usuario selecciona salir de la aplicación para resguardar su cuenta en el caso de encontrarse fuera de su casa o dispositivo propio.</w:t>
      </w:r>
    </w:p>
    <w:p w14:paraId="5BBB53C0" w14:textId="004B53D6" w:rsidR="00E73BAD" w:rsidRDefault="005515D3" w:rsidP="00E73BAD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36BE5E71" w14:textId="77777777" w:rsidR="005515D3" w:rsidRDefault="005515D3" w:rsidP="005515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5515D3" w14:paraId="4693D48F" w14:textId="77777777" w:rsidTr="0025508A">
        <w:tc>
          <w:tcPr>
            <w:tcW w:w="988" w:type="dxa"/>
          </w:tcPr>
          <w:p w14:paraId="4039D6B0" w14:textId="77777777" w:rsidR="005515D3" w:rsidRDefault="005515D3" w:rsidP="0025508A">
            <w:r>
              <w:t>Paso</w:t>
            </w:r>
          </w:p>
        </w:tc>
        <w:tc>
          <w:tcPr>
            <w:tcW w:w="2268" w:type="dxa"/>
          </w:tcPr>
          <w:p w14:paraId="05EDFC47" w14:textId="77777777" w:rsidR="005515D3" w:rsidRDefault="005515D3" w:rsidP="0025508A">
            <w:r>
              <w:t>Rol</w:t>
            </w:r>
          </w:p>
        </w:tc>
        <w:tc>
          <w:tcPr>
            <w:tcW w:w="6094" w:type="dxa"/>
          </w:tcPr>
          <w:p w14:paraId="15F3D735" w14:textId="77777777" w:rsidR="005515D3" w:rsidRDefault="005515D3" w:rsidP="0025508A">
            <w:r>
              <w:t>Acción</w:t>
            </w:r>
          </w:p>
        </w:tc>
      </w:tr>
      <w:tr w:rsidR="005515D3" w:rsidRPr="00AB1262" w14:paraId="40A1F3F2" w14:textId="77777777" w:rsidTr="0025508A">
        <w:tc>
          <w:tcPr>
            <w:tcW w:w="988" w:type="dxa"/>
          </w:tcPr>
          <w:p w14:paraId="304E56A7" w14:textId="77777777" w:rsidR="005515D3" w:rsidRDefault="005515D3" w:rsidP="0025508A">
            <w:r>
              <w:t>1</w:t>
            </w:r>
          </w:p>
        </w:tc>
        <w:tc>
          <w:tcPr>
            <w:tcW w:w="2268" w:type="dxa"/>
          </w:tcPr>
          <w:p w14:paraId="485F234D" w14:textId="0CF7209B" w:rsidR="005515D3" w:rsidRDefault="00EC5BDD" w:rsidP="0025508A">
            <w:r>
              <w:t>Usuario</w:t>
            </w:r>
          </w:p>
        </w:tc>
        <w:tc>
          <w:tcPr>
            <w:tcW w:w="6094" w:type="dxa"/>
          </w:tcPr>
          <w:p w14:paraId="04DA2AA0" w14:textId="1539C0A6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para salir de aplicación.</w:t>
            </w:r>
          </w:p>
        </w:tc>
      </w:tr>
      <w:tr w:rsidR="005515D3" w:rsidRPr="00AB1262" w14:paraId="3CA0ACD4" w14:textId="77777777" w:rsidTr="0025508A">
        <w:tc>
          <w:tcPr>
            <w:tcW w:w="988" w:type="dxa"/>
          </w:tcPr>
          <w:p w14:paraId="2018711E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64B85C72" w14:textId="601137E4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FBF655F" w14:textId="595F9776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Notifica al usuario que </w:t>
            </w:r>
            <w:r w:rsidR="000F47DD">
              <w:rPr>
                <w:lang w:val="es-419"/>
              </w:rPr>
              <w:t>está</w:t>
            </w:r>
            <w:r>
              <w:rPr>
                <w:lang w:val="es-419"/>
              </w:rPr>
              <w:t xml:space="preserve"> saliendo y si desea volver.</w:t>
            </w:r>
          </w:p>
        </w:tc>
      </w:tr>
      <w:tr w:rsidR="005515D3" w:rsidRPr="00AB1262" w14:paraId="2DA5546C" w14:textId="77777777" w:rsidTr="0025508A">
        <w:tc>
          <w:tcPr>
            <w:tcW w:w="988" w:type="dxa"/>
          </w:tcPr>
          <w:p w14:paraId="7B130725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2406173F" w14:textId="0CC95D6B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18B688A8" w14:textId="1E26A50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Selecciona salir del sistema.</w:t>
            </w:r>
          </w:p>
        </w:tc>
      </w:tr>
      <w:tr w:rsidR="005515D3" w:rsidRPr="00AB1262" w14:paraId="03969281" w14:textId="77777777" w:rsidTr="0025508A">
        <w:tc>
          <w:tcPr>
            <w:tcW w:w="988" w:type="dxa"/>
          </w:tcPr>
          <w:p w14:paraId="3AA48056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53DC398F" w14:textId="591D2F10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2990661" w14:textId="66EC11EC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Cierra </w:t>
            </w:r>
            <w:r w:rsidR="000F47DD">
              <w:rPr>
                <w:lang w:val="es-419"/>
              </w:rPr>
              <w:t>sesión.</w:t>
            </w:r>
          </w:p>
        </w:tc>
      </w:tr>
      <w:tr w:rsidR="005515D3" w:rsidRPr="00AB1262" w14:paraId="2D0FC80A" w14:textId="77777777" w:rsidTr="0025508A">
        <w:tc>
          <w:tcPr>
            <w:tcW w:w="988" w:type="dxa"/>
          </w:tcPr>
          <w:p w14:paraId="427F1B7B" w14:textId="77777777" w:rsidR="005515D3" w:rsidRPr="00AB1262" w:rsidRDefault="005515D3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214E1580" w14:textId="75409F9E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B9BA4D8" w14:textId="07FC91C3" w:rsidR="005515D3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Despliega formulario de ingreso.</w:t>
            </w:r>
          </w:p>
        </w:tc>
      </w:tr>
      <w:tr w:rsidR="005515D3" w:rsidRPr="00AB1262" w14:paraId="64FDF029" w14:textId="77777777" w:rsidTr="0025508A">
        <w:tc>
          <w:tcPr>
            <w:tcW w:w="988" w:type="dxa"/>
          </w:tcPr>
          <w:p w14:paraId="5179EBBE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4D55B622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C391595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  <w:tr w:rsidR="005515D3" w:rsidRPr="00AB1262" w14:paraId="4BC31FC7" w14:textId="77777777" w:rsidTr="0025508A">
        <w:tc>
          <w:tcPr>
            <w:tcW w:w="988" w:type="dxa"/>
          </w:tcPr>
          <w:p w14:paraId="7CF3389F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2268" w:type="dxa"/>
          </w:tcPr>
          <w:p w14:paraId="19D022E6" w14:textId="77777777" w:rsidR="005515D3" w:rsidRPr="00AB1262" w:rsidRDefault="005515D3" w:rsidP="0025508A">
            <w:pPr>
              <w:rPr>
                <w:lang w:val="es-419"/>
              </w:rPr>
            </w:pPr>
          </w:p>
        </w:tc>
        <w:tc>
          <w:tcPr>
            <w:tcW w:w="6094" w:type="dxa"/>
          </w:tcPr>
          <w:p w14:paraId="60D7A433" w14:textId="77777777" w:rsidR="005515D3" w:rsidRPr="00AB1262" w:rsidRDefault="005515D3" w:rsidP="0025508A">
            <w:pPr>
              <w:rPr>
                <w:lang w:val="es-419"/>
              </w:rPr>
            </w:pPr>
          </w:p>
        </w:tc>
      </w:tr>
    </w:tbl>
    <w:p w14:paraId="7F3D0977" w14:textId="63A10EBE" w:rsidR="00900E94" w:rsidRDefault="00900E94" w:rsidP="00AB1262">
      <w:pPr>
        <w:rPr>
          <w:lang w:val="es-419"/>
        </w:rPr>
      </w:pPr>
    </w:p>
    <w:p w14:paraId="21B506BE" w14:textId="77777777" w:rsidR="0025508A" w:rsidRDefault="0025508A" w:rsidP="0025508A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2FB069B2" w14:textId="6C6C196A" w:rsidR="0025508A" w:rsidRDefault="0025508A" w:rsidP="0025508A">
      <w:r>
        <w:t>3.1 El usuario deja un texto sin enviar antes de salir</w:t>
      </w:r>
      <w:r w:rsidR="000F47DD">
        <w:t>.</w:t>
      </w:r>
    </w:p>
    <w:p w14:paraId="0A17EAAD" w14:textId="77777777" w:rsidR="000F47DD" w:rsidRDefault="000F47DD" w:rsidP="002550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25508A" w14:paraId="00BD8B3A" w14:textId="77777777" w:rsidTr="0025508A">
        <w:tc>
          <w:tcPr>
            <w:tcW w:w="988" w:type="dxa"/>
          </w:tcPr>
          <w:p w14:paraId="1DD39327" w14:textId="77777777" w:rsidR="0025508A" w:rsidRDefault="0025508A" w:rsidP="0025508A">
            <w:r>
              <w:t>Paso</w:t>
            </w:r>
          </w:p>
        </w:tc>
        <w:tc>
          <w:tcPr>
            <w:tcW w:w="2268" w:type="dxa"/>
          </w:tcPr>
          <w:p w14:paraId="58C10F91" w14:textId="77777777" w:rsidR="0025508A" w:rsidRDefault="0025508A" w:rsidP="0025508A">
            <w:r>
              <w:t>Rol</w:t>
            </w:r>
          </w:p>
        </w:tc>
        <w:tc>
          <w:tcPr>
            <w:tcW w:w="6094" w:type="dxa"/>
          </w:tcPr>
          <w:p w14:paraId="017F03B3" w14:textId="77777777" w:rsidR="0025508A" w:rsidRDefault="0025508A" w:rsidP="0025508A">
            <w:r>
              <w:t>Acción</w:t>
            </w:r>
          </w:p>
        </w:tc>
      </w:tr>
      <w:tr w:rsidR="0025508A" w:rsidRPr="00AB1262" w14:paraId="5899E7DF" w14:textId="77777777" w:rsidTr="0025508A">
        <w:tc>
          <w:tcPr>
            <w:tcW w:w="988" w:type="dxa"/>
          </w:tcPr>
          <w:p w14:paraId="0292CF19" w14:textId="72A2A27B" w:rsidR="0025508A" w:rsidRDefault="0025508A" w:rsidP="0025508A">
            <w:r>
              <w:t>3.1.1</w:t>
            </w:r>
          </w:p>
        </w:tc>
        <w:tc>
          <w:tcPr>
            <w:tcW w:w="2268" w:type="dxa"/>
          </w:tcPr>
          <w:p w14:paraId="551F9256" w14:textId="506A9BAB" w:rsidR="0025508A" w:rsidRDefault="0025508A" w:rsidP="0025508A">
            <w:r>
              <w:t xml:space="preserve">Usuario </w:t>
            </w:r>
          </w:p>
        </w:tc>
        <w:tc>
          <w:tcPr>
            <w:tcW w:w="6094" w:type="dxa"/>
          </w:tcPr>
          <w:p w14:paraId="373DCACD" w14:textId="19F9CB01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Dejar texto en un input no guardado.</w:t>
            </w:r>
          </w:p>
        </w:tc>
      </w:tr>
      <w:tr w:rsidR="0025508A" w:rsidRPr="00AB1262" w14:paraId="4D054CC2" w14:textId="77777777" w:rsidTr="0025508A">
        <w:tc>
          <w:tcPr>
            <w:tcW w:w="988" w:type="dxa"/>
          </w:tcPr>
          <w:p w14:paraId="23614834" w14:textId="116427BD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3.1.2</w:t>
            </w:r>
          </w:p>
        </w:tc>
        <w:tc>
          <w:tcPr>
            <w:tcW w:w="2268" w:type="dxa"/>
          </w:tcPr>
          <w:p w14:paraId="661BC5D6" w14:textId="559F1054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52817F81" w14:textId="247F4CC3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Notificara al usuario que tiene un mensaje sin enviar</w:t>
            </w:r>
          </w:p>
        </w:tc>
      </w:tr>
      <w:tr w:rsidR="0025508A" w:rsidRPr="00AB1262" w14:paraId="6093E84C" w14:textId="77777777" w:rsidTr="0025508A">
        <w:tc>
          <w:tcPr>
            <w:tcW w:w="988" w:type="dxa"/>
          </w:tcPr>
          <w:p w14:paraId="5F5E8099" w14:textId="0FE30B0C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3.1.3</w:t>
            </w:r>
          </w:p>
        </w:tc>
        <w:tc>
          <w:tcPr>
            <w:tcW w:w="2268" w:type="dxa"/>
          </w:tcPr>
          <w:p w14:paraId="47784A6B" w14:textId="753429FB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6CCBC6BB" w14:textId="32225BF7" w:rsidR="0025508A" w:rsidRPr="00AB1262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Pedir confirmación para salir de todos modos.</w:t>
            </w:r>
          </w:p>
        </w:tc>
      </w:tr>
      <w:tr w:rsidR="0025508A" w:rsidRPr="00AB1262" w14:paraId="48A0F233" w14:textId="77777777" w:rsidTr="0025508A">
        <w:tc>
          <w:tcPr>
            <w:tcW w:w="988" w:type="dxa"/>
          </w:tcPr>
          <w:p w14:paraId="6A33E13F" w14:textId="457CFBA6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3.1.4</w:t>
            </w:r>
          </w:p>
        </w:tc>
        <w:tc>
          <w:tcPr>
            <w:tcW w:w="2268" w:type="dxa"/>
          </w:tcPr>
          <w:p w14:paraId="635513DD" w14:textId="3B704E1D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</w:t>
            </w:r>
          </w:p>
        </w:tc>
        <w:tc>
          <w:tcPr>
            <w:tcW w:w="6094" w:type="dxa"/>
          </w:tcPr>
          <w:p w14:paraId="51E7E74A" w14:textId="582576C0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salir.</w:t>
            </w:r>
          </w:p>
        </w:tc>
      </w:tr>
      <w:tr w:rsidR="0025508A" w:rsidRPr="00AB1262" w14:paraId="633ED263" w14:textId="77777777" w:rsidTr="0025508A">
        <w:tc>
          <w:tcPr>
            <w:tcW w:w="988" w:type="dxa"/>
          </w:tcPr>
          <w:p w14:paraId="276914F4" w14:textId="4C2865C4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>3.1.5</w:t>
            </w:r>
          </w:p>
        </w:tc>
        <w:tc>
          <w:tcPr>
            <w:tcW w:w="2268" w:type="dxa"/>
          </w:tcPr>
          <w:p w14:paraId="0555947C" w14:textId="4204EB3E" w:rsidR="0025508A" w:rsidRDefault="0025508A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3F2E033B" w14:textId="19C42DA1" w:rsidR="0025508A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Vuelve al paso 4.</w:t>
            </w:r>
          </w:p>
        </w:tc>
      </w:tr>
    </w:tbl>
    <w:p w14:paraId="34BF7A3F" w14:textId="30C199F4" w:rsidR="00900E94" w:rsidRDefault="00900E94" w:rsidP="00AB1262">
      <w:pPr>
        <w:rPr>
          <w:lang w:val="es-419"/>
        </w:rPr>
      </w:pPr>
    </w:p>
    <w:p w14:paraId="0333E96B" w14:textId="77777777" w:rsidR="00213BAF" w:rsidRDefault="00213BAF" w:rsidP="00213BAF">
      <w:pPr>
        <w:pStyle w:val="Ttulo1"/>
        <w:widowControl/>
      </w:pPr>
      <w:proofErr w:type="spellStart"/>
      <w:r>
        <w:t>Preconditions</w:t>
      </w:r>
      <w:proofErr w:type="spellEnd"/>
    </w:p>
    <w:p w14:paraId="68BB4C8A" w14:textId="3821DB70" w:rsidR="00213BAF" w:rsidRDefault="00213BAF" w:rsidP="00213BAF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usuario debe ingresar al sistema con las credenciales.</w:t>
      </w:r>
    </w:p>
    <w:p w14:paraId="05EC31D5" w14:textId="77777777" w:rsidR="00213BAF" w:rsidRPr="00213BAF" w:rsidRDefault="00213BAF" w:rsidP="00213BAF">
      <w:pPr>
        <w:rPr>
          <w:lang w:val="es-419"/>
        </w:rPr>
      </w:pPr>
    </w:p>
    <w:p w14:paraId="747434AE" w14:textId="77777777" w:rsidR="00213BAF" w:rsidRDefault="00213BAF" w:rsidP="00213BAF">
      <w:pPr>
        <w:pStyle w:val="Ttulo1"/>
        <w:widowControl/>
      </w:pPr>
      <w:proofErr w:type="spellStart"/>
      <w:r>
        <w:t>Postconditions</w:t>
      </w:r>
      <w:proofErr w:type="spellEnd"/>
    </w:p>
    <w:p w14:paraId="2915DC4A" w14:textId="52A234C9" w:rsidR="00213BAF" w:rsidRDefault="000F47DD" w:rsidP="00213BAF">
      <w:pPr>
        <w:pStyle w:val="Ttulo2"/>
        <w:widowControl/>
        <w:rPr>
          <w:b w:val="0"/>
          <w:bCs/>
          <w:lang w:val="es-419"/>
        </w:rPr>
      </w:pPr>
      <w:r>
        <w:rPr>
          <w:b w:val="0"/>
          <w:bCs/>
          <w:lang w:val="es-419"/>
        </w:rPr>
        <w:t>El sistema d</w:t>
      </w:r>
      <w:r w:rsidR="00213BAF">
        <w:rPr>
          <w:b w:val="0"/>
          <w:bCs/>
          <w:lang w:val="es-419"/>
        </w:rPr>
        <w:t xml:space="preserve">ebe guardar </w:t>
      </w:r>
      <w:r>
        <w:rPr>
          <w:b w:val="0"/>
          <w:bCs/>
          <w:lang w:val="es-419"/>
        </w:rPr>
        <w:t>todos los comentarios</w:t>
      </w:r>
      <w:r w:rsidR="00213BAF">
        <w:rPr>
          <w:b w:val="0"/>
          <w:bCs/>
          <w:lang w:val="es-419"/>
        </w:rPr>
        <w:t xml:space="preserve"> que realizo el usuario.</w:t>
      </w:r>
    </w:p>
    <w:p w14:paraId="46B0DE12" w14:textId="77777777" w:rsidR="00213BAF" w:rsidRPr="001B5C39" w:rsidRDefault="00213BAF" w:rsidP="00213BAF">
      <w:pPr>
        <w:rPr>
          <w:lang w:val="es-419"/>
        </w:rPr>
      </w:pPr>
    </w:p>
    <w:p w14:paraId="0A44348E" w14:textId="77777777" w:rsidR="00213BAF" w:rsidRDefault="00213BAF" w:rsidP="00213BAF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25F1954" w14:textId="044564ED" w:rsidR="006574E8" w:rsidRPr="00213BAF" w:rsidRDefault="00213BAF" w:rsidP="00AB1262">
      <w:pPr>
        <w:pStyle w:val="Ttulo2"/>
        <w:widowControl/>
        <w:rPr>
          <w:b w:val="0"/>
          <w:bCs/>
          <w:lang w:val="es-419"/>
        </w:rPr>
      </w:pPr>
      <w:r w:rsidRPr="00213BAF">
        <w:rPr>
          <w:b w:val="0"/>
          <w:bCs/>
          <w:lang w:val="es-419"/>
        </w:rPr>
        <w:t>En el caso que el usuario se</w:t>
      </w:r>
      <w:r w:rsidR="000F47DD">
        <w:rPr>
          <w:b w:val="0"/>
          <w:bCs/>
          <w:lang w:val="es-419"/>
        </w:rPr>
        <w:t>a</w:t>
      </w:r>
      <w:r w:rsidRPr="00213BAF">
        <w:rPr>
          <w:b w:val="0"/>
          <w:bCs/>
          <w:lang w:val="es-419"/>
        </w:rPr>
        <w:t xml:space="preserve"> administrador debe almacenar sus post</w:t>
      </w:r>
      <w:r>
        <w:rPr>
          <w:b w:val="0"/>
          <w:bCs/>
          <w:lang w:val="es-419"/>
        </w:rPr>
        <w:t xml:space="preserve"> y filtros</w:t>
      </w:r>
      <w:r w:rsidR="000F47DD">
        <w:rPr>
          <w:b w:val="0"/>
          <w:bCs/>
          <w:lang w:val="es-419"/>
        </w:rPr>
        <w:t xml:space="preserve"> </w:t>
      </w:r>
      <w:r>
        <w:rPr>
          <w:b w:val="0"/>
          <w:bCs/>
          <w:lang w:val="es-419"/>
        </w:rPr>
        <w:t>(comentarios eliminados).</w:t>
      </w:r>
    </w:p>
    <w:p w14:paraId="42761586" w14:textId="47249C55" w:rsidR="00213BAF" w:rsidRDefault="00213BAF" w:rsidP="00AB1262">
      <w:pPr>
        <w:rPr>
          <w:lang w:val="es-419"/>
        </w:rPr>
      </w:pPr>
    </w:p>
    <w:p w14:paraId="628E3CDF" w14:textId="05C2289B" w:rsidR="00213BAF" w:rsidRDefault="00213BAF" w:rsidP="00AB1262">
      <w:pPr>
        <w:rPr>
          <w:lang w:val="es-419"/>
        </w:rPr>
      </w:pPr>
    </w:p>
    <w:p w14:paraId="049C83E0" w14:textId="77777777" w:rsidR="00213BAF" w:rsidRDefault="00213BAF" w:rsidP="00AB1262">
      <w:pPr>
        <w:rPr>
          <w:lang w:val="es-419"/>
        </w:rPr>
      </w:pPr>
    </w:p>
    <w:p w14:paraId="7956F9CF" w14:textId="498D047C" w:rsidR="00900E94" w:rsidRDefault="00900E94" w:rsidP="00AB1262">
      <w:pPr>
        <w:rPr>
          <w:lang w:val="es-419"/>
        </w:rPr>
      </w:pPr>
    </w:p>
    <w:p w14:paraId="41F1EA87" w14:textId="77777777" w:rsidR="00213BAF" w:rsidRDefault="00213BAF" w:rsidP="00AB1262">
      <w:pPr>
        <w:rPr>
          <w:lang w:val="es-419"/>
        </w:rPr>
      </w:pPr>
    </w:p>
    <w:p w14:paraId="43784471" w14:textId="77E66F06" w:rsidR="00900E94" w:rsidRDefault="00900E94" w:rsidP="00AB1262">
      <w:pPr>
        <w:rPr>
          <w:lang w:val="es-419"/>
        </w:rPr>
      </w:pPr>
    </w:p>
    <w:p w14:paraId="5E3E406C" w14:textId="153A6A32" w:rsidR="00900E94" w:rsidRDefault="00900E94" w:rsidP="00AB1262">
      <w:pPr>
        <w:rPr>
          <w:lang w:val="es-419"/>
        </w:rPr>
      </w:pPr>
    </w:p>
    <w:p w14:paraId="14BBD935" w14:textId="4E1A1AE1" w:rsidR="00EC5BDD" w:rsidRDefault="00EC5BDD" w:rsidP="00EC5BDD">
      <w:pPr>
        <w:pStyle w:val="Ttulo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</w:t>
      </w:r>
      <w:proofErr w:type="spellStart"/>
      <w:r>
        <w:t>Specification</w:t>
      </w:r>
      <w:proofErr w:type="spellEnd"/>
      <w:r>
        <w:t xml:space="preserve">: </w:t>
      </w:r>
      <w:r>
        <w:fldChar w:fldCharType="end"/>
      </w:r>
      <w:r>
        <w:t>Revisar comentarios</w:t>
      </w:r>
    </w:p>
    <w:p w14:paraId="058873D0" w14:textId="77777777" w:rsidR="00EC5BDD" w:rsidRDefault="00EC5BDD" w:rsidP="00EC5BDD">
      <w:pPr>
        <w:pStyle w:val="Ttulo1"/>
      </w:pPr>
      <w:proofErr w:type="spellStart"/>
      <w:r>
        <w:t>Brief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5ECFB6D2" w14:textId="5F20A2CA" w:rsidR="00EC5BDD" w:rsidRPr="00AB1262" w:rsidRDefault="006574E8" w:rsidP="00EC5BDD">
      <w:pPr>
        <w:pStyle w:val="InfoBlue"/>
      </w:pPr>
      <w:r>
        <w:t xml:space="preserve">El objetivo es </w:t>
      </w:r>
      <w:r w:rsidR="000F47DD">
        <w:t>el</w:t>
      </w:r>
      <w:r>
        <w:t xml:space="preserve"> de filtr</w:t>
      </w:r>
      <w:r w:rsidR="006B5626">
        <w:t>ar</w:t>
      </w:r>
      <w:r>
        <w:t xml:space="preserve"> por parte del administrador </w:t>
      </w:r>
      <w:r w:rsidR="006B5626">
        <w:t>los comentarios de los distintos usuarios.</w:t>
      </w:r>
    </w:p>
    <w:p w14:paraId="1EF77738" w14:textId="70AACC73" w:rsidR="00EC5BDD" w:rsidRDefault="00EC5BDD" w:rsidP="00EC5BDD">
      <w:pPr>
        <w:pStyle w:val="Ttulo1"/>
        <w:widowControl/>
      </w:pPr>
      <w:r>
        <w:t xml:space="preserve">Basic Flow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EC5BDD" w14:paraId="01ED3101" w14:textId="77777777" w:rsidTr="0025508A">
        <w:tc>
          <w:tcPr>
            <w:tcW w:w="988" w:type="dxa"/>
          </w:tcPr>
          <w:p w14:paraId="16A55585" w14:textId="77777777" w:rsidR="00EC5BDD" w:rsidRDefault="00EC5BDD" w:rsidP="0025508A">
            <w:r>
              <w:t>Paso</w:t>
            </w:r>
          </w:p>
        </w:tc>
        <w:tc>
          <w:tcPr>
            <w:tcW w:w="2268" w:type="dxa"/>
          </w:tcPr>
          <w:p w14:paraId="5FCE8F4E" w14:textId="77777777" w:rsidR="00EC5BDD" w:rsidRDefault="00EC5BDD" w:rsidP="0025508A">
            <w:r>
              <w:t>Rol</w:t>
            </w:r>
          </w:p>
        </w:tc>
        <w:tc>
          <w:tcPr>
            <w:tcW w:w="6094" w:type="dxa"/>
          </w:tcPr>
          <w:p w14:paraId="125C81D3" w14:textId="77777777" w:rsidR="00EC5BDD" w:rsidRDefault="00EC5BDD" w:rsidP="0025508A">
            <w:r>
              <w:t>Acción</w:t>
            </w:r>
          </w:p>
        </w:tc>
      </w:tr>
      <w:tr w:rsidR="00EC5BDD" w:rsidRPr="00AB1262" w14:paraId="56B5342D" w14:textId="77777777" w:rsidTr="0025508A">
        <w:tc>
          <w:tcPr>
            <w:tcW w:w="988" w:type="dxa"/>
          </w:tcPr>
          <w:p w14:paraId="037DB36E" w14:textId="77777777" w:rsidR="00EC5BDD" w:rsidRDefault="00EC5BDD" w:rsidP="0025508A">
            <w:r>
              <w:t>1</w:t>
            </w:r>
          </w:p>
        </w:tc>
        <w:tc>
          <w:tcPr>
            <w:tcW w:w="2268" w:type="dxa"/>
          </w:tcPr>
          <w:p w14:paraId="0859420E" w14:textId="5B5F75C5" w:rsidR="00EC5BDD" w:rsidRDefault="00EC5BDD" w:rsidP="0025508A">
            <w:r>
              <w:t xml:space="preserve">Administrador </w:t>
            </w:r>
          </w:p>
        </w:tc>
        <w:tc>
          <w:tcPr>
            <w:tcW w:w="6094" w:type="dxa"/>
          </w:tcPr>
          <w:p w14:paraId="6347DB4E" w14:textId="3980A6AD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Presiona botón de </w:t>
            </w:r>
            <w:r w:rsidR="006B5626">
              <w:rPr>
                <w:lang w:val="es-419"/>
              </w:rPr>
              <w:t xml:space="preserve">“Filtrar </w:t>
            </w:r>
            <w:r>
              <w:rPr>
                <w:lang w:val="es-419"/>
              </w:rPr>
              <w:t>comentarios</w:t>
            </w:r>
            <w:r w:rsidR="006B5626">
              <w:rPr>
                <w:lang w:val="es-419"/>
              </w:rPr>
              <w:t>”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0083BA90" w14:textId="77777777" w:rsidTr="0025508A">
        <w:tc>
          <w:tcPr>
            <w:tcW w:w="988" w:type="dxa"/>
          </w:tcPr>
          <w:p w14:paraId="009F8A6D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268" w:type="dxa"/>
          </w:tcPr>
          <w:p w14:paraId="038E368B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sistema</w:t>
            </w:r>
          </w:p>
        </w:tc>
        <w:tc>
          <w:tcPr>
            <w:tcW w:w="6094" w:type="dxa"/>
          </w:tcPr>
          <w:p w14:paraId="01CF15CB" w14:textId="26006EFB" w:rsidR="00EC5BDD" w:rsidRPr="00AB1262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Redirige a una vista </w:t>
            </w:r>
            <w:r w:rsidR="00E96017">
              <w:rPr>
                <w:lang w:val="es-419"/>
              </w:rPr>
              <w:t>donde despliega</w:t>
            </w:r>
            <w:r>
              <w:rPr>
                <w:lang w:val="es-419"/>
              </w:rPr>
              <w:t xml:space="preserve"> </w:t>
            </w:r>
            <w:r w:rsidR="00EC5BDD">
              <w:rPr>
                <w:lang w:val="es-419"/>
              </w:rPr>
              <w:t>de</w:t>
            </w:r>
            <w:r>
              <w:rPr>
                <w:lang w:val="es-419"/>
              </w:rPr>
              <w:t xml:space="preserve"> una</w:t>
            </w:r>
            <w:r w:rsidR="00EC5BDD">
              <w:rPr>
                <w:lang w:val="es-419"/>
              </w:rPr>
              <w:t xml:space="preserve"> forma ordenada todos los comentarios hasta la fecha.</w:t>
            </w:r>
          </w:p>
        </w:tc>
      </w:tr>
      <w:tr w:rsidR="00EC5BDD" w:rsidRPr="00AB1262" w14:paraId="1AD55037" w14:textId="77777777" w:rsidTr="0025508A">
        <w:tc>
          <w:tcPr>
            <w:tcW w:w="988" w:type="dxa"/>
          </w:tcPr>
          <w:p w14:paraId="5898E827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268" w:type="dxa"/>
          </w:tcPr>
          <w:p w14:paraId="7D0F0442" w14:textId="7856597C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44235734" w14:textId="1342767F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Revisa comentarios y selecciona los que </w:t>
            </w:r>
            <w:r w:rsidR="006B5626">
              <w:rPr>
                <w:lang w:val="es-419"/>
              </w:rPr>
              <w:t>quiere borrar</w:t>
            </w:r>
            <w:r>
              <w:rPr>
                <w:lang w:val="es-419"/>
              </w:rPr>
              <w:t>.</w:t>
            </w:r>
          </w:p>
        </w:tc>
      </w:tr>
      <w:tr w:rsidR="00EC5BDD" w:rsidRPr="00AB1262" w14:paraId="642AA88B" w14:textId="77777777" w:rsidTr="0025508A">
        <w:tc>
          <w:tcPr>
            <w:tcW w:w="988" w:type="dxa"/>
          </w:tcPr>
          <w:p w14:paraId="04731E28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268" w:type="dxa"/>
          </w:tcPr>
          <w:p w14:paraId="4F58A5A5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6D77EDD" w14:textId="77C8A24D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Almacena las selecciones del administrador</w:t>
            </w:r>
            <w:r w:rsidR="006B5626">
              <w:rPr>
                <w:lang w:val="es-419"/>
              </w:rPr>
              <w:t>.</w:t>
            </w:r>
          </w:p>
        </w:tc>
      </w:tr>
      <w:tr w:rsidR="00EC5BDD" w:rsidRPr="00AB1262" w14:paraId="78C61C8D" w14:textId="77777777" w:rsidTr="0025508A">
        <w:tc>
          <w:tcPr>
            <w:tcW w:w="988" w:type="dxa"/>
          </w:tcPr>
          <w:p w14:paraId="5390C88B" w14:textId="77777777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268" w:type="dxa"/>
          </w:tcPr>
          <w:p w14:paraId="746A537C" w14:textId="09E74819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2E11B7D4" w14:textId="0B9D7751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Pone en la </w:t>
            </w:r>
            <w:r w:rsidR="000F47DD">
              <w:rPr>
                <w:lang w:val="es-419"/>
              </w:rPr>
              <w:t>página</w:t>
            </w:r>
            <w:r>
              <w:rPr>
                <w:lang w:val="es-419"/>
              </w:rPr>
              <w:t xml:space="preserve"> el botón de “Eliminar comentarios seleccionados”</w:t>
            </w:r>
          </w:p>
        </w:tc>
      </w:tr>
      <w:tr w:rsidR="00EC5BDD" w:rsidRPr="00AB1262" w14:paraId="6A81A4B4" w14:textId="77777777" w:rsidTr="0025508A">
        <w:tc>
          <w:tcPr>
            <w:tcW w:w="988" w:type="dxa"/>
          </w:tcPr>
          <w:p w14:paraId="63423393" w14:textId="4FD56CD4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268" w:type="dxa"/>
          </w:tcPr>
          <w:p w14:paraId="7DC16D09" w14:textId="45BBC731" w:rsidR="00EC5BDD" w:rsidRPr="00AB1262" w:rsidRDefault="00EC5BDD" w:rsidP="0025508A">
            <w:pPr>
              <w:rPr>
                <w:lang w:val="es-419"/>
              </w:rPr>
            </w:pPr>
            <w:r>
              <w:t>Administrador</w:t>
            </w:r>
          </w:p>
        </w:tc>
        <w:tc>
          <w:tcPr>
            <w:tcW w:w="6094" w:type="dxa"/>
          </w:tcPr>
          <w:p w14:paraId="0080DBEC" w14:textId="49028D64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Presiona botón de “Eliminar los comentarios seleccionados”</w:t>
            </w:r>
          </w:p>
        </w:tc>
      </w:tr>
      <w:tr w:rsidR="00EC5BDD" w:rsidRPr="00AB1262" w14:paraId="63259831" w14:textId="77777777" w:rsidTr="0025508A">
        <w:tc>
          <w:tcPr>
            <w:tcW w:w="988" w:type="dxa"/>
          </w:tcPr>
          <w:p w14:paraId="0A988189" w14:textId="63963310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2268" w:type="dxa"/>
          </w:tcPr>
          <w:p w14:paraId="17AE122E" w14:textId="03FD3B52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BFC250A" w14:textId="11AAE169" w:rsidR="00EC5BDD" w:rsidRPr="00AB1262" w:rsidRDefault="00EC5BDD" w:rsidP="0025508A">
            <w:pPr>
              <w:rPr>
                <w:lang w:val="es-419"/>
              </w:rPr>
            </w:pPr>
            <w:r>
              <w:rPr>
                <w:lang w:val="es-419"/>
              </w:rPr>
              <w:t>Busca y elimina todos los comentarios que selecciono el administrador.</w:t>
            </w:r>
          </w:p>
        </w:tc>
      </w:tr>
      <w:tr w:rsidR="006B5626" w:rsidRPr="00AB1262" w14:paraId="1C331B2E" w14:textId="77777777" w:rsidTr="0025508A">
        <w:tc>
          <w:tcPr>
            <w:tcW w:w="988" w:type="dxa"/>
          </w:tcPr>
          <w:p w14:paraId="38764D76" w14:textId="6FA67904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2268" w:type="dxa"/>
          </w:tcPr>
          <w:p w14:paraId="2D8668E8" w14:textId="2215CCDC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1873593C" w14:textId="797120EC" w:rsidR="006B5626" w:rsidRDefault="006B5626" w:rsidP="0025508A">
            <w:pPr>
              <w:rPr>
                <w:lang w:val="es-419"/>
              </w:rPr>
            </w:pPr>
            <w:r>
              <w:rPr>
                <w:lang w:val="es-419"/>
              </w:rPr>
              <w:t>Luego de borrar vuelve al punto 2</w:t>
            </w:r>
          </w:p>
        </w:tc>
      </w:tr>
    </w:tbl>
    <w:p w14:paraId="7D08B669" w14:textId="524AC777" w:rsidR="00900E94" w:rsidRDefault="00900E94" w:rsidP="00AB1262">
      <w:pPr>
        <w:rPr>
          <w:lang w:val="es-419"/>
        </w:rPr>
      </w:pPr>
    </w:p>
    <w:p w14:paraId="6F167303" w14:textId="77777777" w:rsidR="006B5626" w:rsidRDefault="006B5626" w:rsidP="006B5626">
      <w:pPr>
        <w:pStyle w:val="Ttulo1"/>
      </w:pP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</w:p>
    <w:p w14:paraId="0233136F" w14:textId="4A0F63C0" w:rsidR="006B5626" w:rsidRDefault="00E96017" w:rsidP="006B5626">
      <w:pPr>
        <w:rPr>
          <w:b/>
        </w:rPr>
      </w:pPr>
      <w:r>
        <w:t>5</w:t>
      </w:r>
      <w:r w:rsidR="006B5626">
        <w:t xml:space="preserve">.1 </w:t>
      </w:r>
      <w:r w:rsidR="006B5626">
        <w:rPr>
          <w:b/>
        </w:rPr>
        <w:t>Deseleccionar comentario a borrar</w:t>
      </w:r>
      <w:r w:rsidR="000F47DD">
        <w:rPr>
          <w:b/>
        </w:rPr>
        <w:t>.</w:t>
      </w:r>
    </w:p>
    <w:p w14:paraId="4B728E3C" w14:textId="77777777" w:rsidR="000F47DD" w:rsidRDefault="000F47DD" w:rsidP="006B56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94"/>
      </w:tblGrid>
      <w:tr w:rsidR="006B5626" w14:paraId="455F62AB" w14:textId="77777777" w:rsidTr="002B73B7">
        <w:tc>
          <w:tcPr>
            <w:tcW w:w="988" w:type="dxa"/>
          </w:tcPr>
          <w:p w14:paraId="7C7D3F45" w14:textId="77777777" w:rsidR="006B5626" w:rsidRDefault="006B5626" w:rsidP="002B73B7">
            <w:r>
              <w:t>Paso</w:t>
            </w:r>
          </w:p>
        </w:tc>
        <w:tc>
          <w:tcPr>
            <w:tcW w:w="2268" w:type="dxa"/>
          </w:tcPr>
          <w:p w14:paraId="6BF131E0" w14:textId="77777777" w:rsidR="006B5626" w:rsidRDefault="006B5626" w:rsidP="002B73B7">
            <w:r>
              <w:t>Rol</w:t>
            </w:r>
          </w:p>
        </w:tc>
        <w:tc>
          <w:tcPr>
            <w:tcW w:w="6094" w:type="dxa"/>
          </w:tcPr>
          <w:p w14:paraId="1F13603A" w14:textId="77777777" w:rsidR="006B5626" w:rsidRDefault="006B5626" w:rsidP="002B73B7">
            <w:r>
              <w:t>Acción</w:t>
            </w:r>
          </w:p>
        </w:tc>
      </w:tr>
      <w:tr w:rsidR="006B5626" w:rsidRPr="00AB1262" w14:paraId="77C4AB33" w14:textId="77777777" w:rsidTr="002B73B7">
        <w:tc>
          <w:tcPr>
            <w:tcW w:w="988" w:type="dxa"/>
          </w:tcPr>
          <w:p w14:paraId="77590C8A" w14:textId="25DA8DC0" w:rsidR="006B5626" w:rsidRDefault="00E96017" w:rsidP="002B73B7">
            <w:r>
              <w:t>5</w:t>
            </w:r>
            <w:r w:rsidR="006B5626">
              <w:t>.1.1</w:t>
            </w:r>
          </w:p>
        </w:tc>
        <w:tc>
          <w:tcPr>
            <w:tcW w:w="2268" w:type="dxa"/>
          </w:tcPr>
          <w:p w14:paraId="2E4302D8" w14:textId="5B22ACA9" w:rsidR="006B5626" w:rsidRDefault="00E96017" w:rsidP="002B73B7">
            <w:r>
              <w:t xml:space="preserve">Administrador </w:t>
            </w:r>
          </w:p>
        </w:tc>
        <w:tc>
          <w:tcPr>
            <w:tcW w:w="6094" w:type="dxa"/>
          </w:tcPr>
          <w:p w14:paraId="5BD0E3EC" w14:textId="6B4F75AC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Selecciona comentario que iba a borrar para deseleccionarlo de la lista de borrado.</w:t>
            </w:r>
          </w:p>
        </w:tc>
      </w:tr>
      <w:tr w:rsidR="006B5626" w:rsidRPr="00AB1262" w14:paraId="320487FF" w14:textId="77777777" w:rsidTr="002B73B7">
        <w:tc>
          <w:tcPr>
            <w:tcW w:w="988" w:type="dxa"/>
          </w:tcPr>
          <w:p w14:paraId="4EE8B4E5" w14:textId="6B013C5F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  <w:r w:rsidR="006B5626">
              <w:rPr>
                <w:lang w:val="es-419"/>
              </w:rPr>
              <w:t>.1.2</w:t>
            </w:r>
          </w:p>
        </w:tc>
        <w:tc>
          <w:tcPr>
            <w:tcW w:w="2268" w:type="dxa"/>
          </w:tcPr>
          <w:p w14:paraId="50708849" w14:textId="39928577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08294339" w14:textId="589A23D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Elimina selección de la lista.</w:t>
            </w:r>
          </w:p>
        </w:tc>
      </w:tr>
      <w:tr w:rsidR="006B5626" w:rsidRPr="00AB1262" w14:paraId="64E6D1FF" w14:textId="77777777" w:rsidTr="002B73B7">
        <w:tc>
          <w:tcPr>
            <w:tcW w:w="988" w:type="dxa"/>
          </w:tcPr>
          <w:p w14:paraId="72E21481" w14:textId="2B0455E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>5.1.3</w:t>
            </w:r>
          </w:p>
        </w:tc>
        <w:tc>
          <w:tcPr>
            <w:tcW w:w="2268" w:type="dxa"/>
          </w:tcPr>
          <w:p w14:paraId="66399504" w14:textId="76172E80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Sistema </w:t>
            </w:r>
          </w:p>
        </w:tc>
        <w:tc>
          <w:tcPr>
            <w:tcW w:w="6094" w:type="dxa"/>
          </w:tcPr>
          <w:p w14:paraId="4A16B9E8" w14:textId="7F03A7AD" w:rsidR="006B5626" w:rsidRPr="00AB1262" w:rsidRDefault="00E96017" w:rsidP="002B73B7">
            <w:pPr>
              <w:rPr>
                <w:lang w:val="es-419"/>
              </w:rPr>
            </w:pPr>
            <w:r>
              <w:rPr>
                <w:lang w:val="es-419"/>
              </w:rPr>
              <w:t xml:space="preserve">Usuario vuelve al paso 3 </w:t>
            </w:r>
          </w:p>
        </w:tc>
      </w:tr>
    </w:tbl>
    <w:p w14:paraId="19D2FAAC" w14:textId="4DE7552D" w:rsidR="00900E94" w:rsidRDefault="00900E94" w:rsidP="00AB1262">
      <w:pPr>
        <w:rPr>
          <w:lang w:val="es-419"/>
        </w:rPr>
      </w:pPr>
    </w:p>
    <w:p w14:paraId="2CC571FE" w14:textId="25C29321" w:rsidR="00213BAF" w:rsidRDefault="00213BAF" w:rsidP="00213BAF">
      <w:pPr>
        <w:pStyle w:val="Ttulo1"/>
        <w:widowControl/>
      </w:pPr>
      <w:proofErr w:type="spellStart"/>
      <w:r>
        <w:t>Preconditions</w:t>
      </w:r>
      <w:proofErr w:type="spellEnd"/>
    </w:p>
    <w:p w14:paraId="349332E7" w14:textId="3FC55197" w:rsidR="000F47DD" w:rsidRPr="000F47DD" w:rsidRDefault="000F47DD" w:rsidP="000F47DD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El usuario debe ingresar al sistema con las credenciales.</w:t>
      </w:r>
    </w:p>
    <w:p w14:paraId="2DB2D685" w14:textId="4753E503" w:rsidR="00213BAF" w:rsidRPr="004811BB" w:rsidRDefault="00213BAF" w:rsidP="00213BAF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Ser administrador del sistema.</w:t>
      </w:r>
    </w:p>
    <w:p w14:paraId="40DC7D77" w14:textId="673190A6" w:rsidR="00213BAF" w:rsidRDefault="00213BAF" w:rsidP="00213BAF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Tener comentarios almacenados.</w:t>
      </w:r>
    </w:p>
    <w:p w14:paraId="65C60D34" w14:textId="77777777" w:rsidR="00213BAF" w:rsidRPr="004811BB" w:rsidRDefault="00213BAF" w:rsidP="00213BAF">
      <w:pPr>
        <w:rPr>
          <w:lang w:val="es-419"/>
        </w:rPr>
      </w:pPr>
    </w:p>
    <w:p w14:paraId="79F56EF6" w14:textId="77777777" w:rsidR="00213BAF" w:rsidRDefault="00213BAF" w:rsidP="00213BAF">
      <w:pPr>
        <w:pStyle w:val="Ttulo1"/>
        <w:widowControl/>
      </w:pPr>
      <w:proofErr w:type="spellStart"/>
      <w:r>
        <w:t>Postconditions</w:t>
      </w:r>
      <w:proofErr w:type="spellEnd"/>
    </w:p>
    <w:p w14:paraId="57AEC2DC" w14:textId="1BF9222F" w:rsidR="00213BAF" w:rsidRDefault="00213BAF" w:rsidP="00213BAF">
      <w:pPr>
        <w:pStyle w:val="Ttulo2"/>
        <w:widowControl/>
        <w:rPr>
          <w:lang w:val="es-419"/>
        </w:rPr>
      </w:pPr>
      <w:r>
        <w:rPr>
          <w:b w:val="0"/>
          <w:lang w:val="es-419"/>
        </w:rPr>
        <w:t>Se deben borrar para siempre los comentarios.</w:t>
      </w:r>
    </w:p>
    <w:p w14:paraId="64E336E3" w14:textId="77777777" w:rsidR="00213BAF" w:rsidRPr="009814E8" w:rsidRDefault="00213BAF" w:rsidP="00213BAF">
      <w:pPr>
        <w:rPr>
          <w:lang w:val="es-419"/>
        </w:rPr>
      </w:pPr>
    </w:p>
    <w:p w14:paraId="7BBD903B" w14:textId="77777777" w:rsidR="00213BAF" w:rsidRPr="004811BB" w:rsidRDefault="00213BAF" w:rsidP="00213BAF">
      <w:pPr>
        <w:rPr>
          <w:lang w:val="es-419"/>
        </w:rPr>
      </w:pPr>
    </w:p>
    <w:p w14:paraId="32532B9C" w14:textId="77777777" w:rsidR="00213BAF" w:rsidRDefault="00213BAF" w:rsidP="00213BAF">
      <w:pPr>
        <w:pStyle w:val="Ttulo1"/>
      </w:pPr>
      <w:proofErr w:type="spellStart"/>
      <w:r>
        <w:t>Special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3BBCC308" w14:textId="3E19E175" w:rsidR="00213BAF" w:rsidRPr="00B4069F" w:rsidRDefault="00213BAF" w:rsidP="00213BAF">
      <w:pPr>
        <w:pStyle w:val="Ttulo2"/>
        <w:widowControl/>
        <w:rPr>
          <w:b w:val="0"/>
          <w:lang w:val="es-419"/>
        </w:rPr>
      </w:pPr>
      <w:r>
        <w:rPr>
          <w:b w:val="0"/>
          <w:lang w:val="es-419"/>
        </w:rPr>
        <w:t>Se deben cargar todos los comentarios no vistos.</w:t>
      </w:r>
    </w:p>
    <w:p w14:paraId="3EBB7E22" w14:textId="39E2AF93" w:rsidR="00900E94" w:rsidRDefault="00900E94" w:rsidP="00AB1262">
      <w:pPr>
        <w:rPr>
          <w:lang w:val="es-419"/>
        </w:rPr>
      </w:pPr>
    </w:p>
    <w:p w14:paraId="48767058" w14:textId="02C0C6ED" w:rsidR="00900E94" w:rsidRDefault="00900E94" w:rsidP="00AB1262">
      <w:pPr>
        <w:rPr>
          <w:lang w:val="es-419"/>
        </w:rPr>
      </w:pPr>
    </w:p>
    <w:p w14:paraId="10B61D87" w14:textId="5392EF0F" w:rsidR="00DD6B88" w:rsidRPr="00B4069F" w:rsidRDefault="00DD6B88" w:rsidP="00213BAF">
      <w:pPr>
        <w:pStyle w:val="Ttulo2"/>
        <w:widowControl/>
        <w:numPr>
          <w:ilvl w:val="0"/>
          <w:numId w:val="0"/>
        </w:numPr>
        <w:rPr>
          <w:b w:val="0"/>
          <w:lang w:val="es-419"/>
        </w:rPr>
      </w:pPr>
      <w:bookmarkStart w:id="9" w:name="_GoBack"/>
      <w:bookmarkEnd w:id="9"/>
    </w:p>
    <w:sectPr w:rsidR="00DD6B88" w:rsidRPr="00B4069F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6AB27" w14:textId="77777777" w:rsidR="007A6758" w:rsidRDefault="007A6758">
      <w:pPr>
        <w:spacing w:line="240" w:lineRule="auto"/>
      </w:pPr>
      <w:r>
        <w:separator/>
      </w:r>
    </w:p>
  </w:endnote>
  <w:endnote w:type="continuationSeparator" w:id="0">
    <w:p w14:paraId="53B61AEB" w14:textId="77777777" w:rsidR="007A6758" w:rsidRDefault="007A6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508A" w14:paraId="37F0B1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93E2" w14:textId="77777777" w:rsidR="0025508A" w:rsidRDefault="0025508A">
          <w:pPr>
            <w:ind w:right="360"/>
            <w:rPr>
              <w:sz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0122E9" w14:textId="66140EE4" w:rsidR="0025508A" w:rsidRDefault="0025508A" w:rsidP="009167B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A6758">
            <w:fldChar w:fldCharType="begin"/>
          </w:r>
          <w:r w:rsidR="007A6758">
            <w:instrText xml:space="preserve"> DOCPROPERTY "Company"  \* MERGEFORMAT </w:instrText>
          </w:r>
          <w:r w:rsidR="007A6758">
            <w:fldChar w:fldCharType="separate"/>
          </w:r>
          <w:r>
            <w:t>ICF232</w:t>
          </w:r>
          <w:r w:rsidR="007A675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7C9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A52E5F" w14:textId="77777777" w:rsidR="0025508A" w:rsidRDefault="0025508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27D198ED" w14:textId="77777777" w:rsidR="0025508A" w:rsidRDefault="00255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0D059" w14:textId="77777777" w:rsidR="007A6758" w:rsidRDefault="007A6758">
      <w:pPr>
        <w:spacing w:line="240" w:lineRule="auto"/>
      </w:pPr>
      <w:r>
        <w:separator/>
      </w:r>
    </w:p>
  </w:footnote>
  <w:footnote w:type="continuationSeparator" w:id="0">
    <w:p w14:paraId="6D588D42" w14:textId="77777777" w:rsidR="007A6758" w:rsidRDefault="007A67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BC14C" w14:textId="77777777" w:rsidR="0025508A" w:rsidRDefault="0025508A">
    <w:pPr>
      <w:rPr>
        <w:sz w:val="24"/>
      </w:rPr>
    </w:pPr>
  </w:p>
  <w:p w14:paraId="1723640B" w14:textId="77777777" w:rsidR="0025508A" w:rsidRDefault="0025508A">
    <w:pPr>
      <w:pBdr>
        <w:top w:val="single" w:sz="6" w:space="1" w:color="auto"/>
      </w:pBdr>
      <w:rPr>
        <w:sz w:val="24"/>
      </w:rPr>
    </w:pPr>
  </w:p>
  <w:p w14:paraId="43C1AEE5" w14:textId="77777777" w:rsidR="0025508A" w:rsidRDefault="002550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 xml:space="preserve">&lt;Company </w:t>
    </w:r>
    <w:proofErr w:type="spellStart"/>
    <w:r>
      <w:rPr>
        <w:rFonts w:ascii="Arial" w:hAnsi="Arial"/>
        <w:b/>
        <w:sz w:val="36"/>
      </w:rPr>
      <w:t>Name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5F6A2B" w14:textId="77777777" w:rsidR="0025508A" w:rsidRDefault="0025508A">
    <w:pPr>
      <w:pBdr>
        <w:bottom w:val="single" w:sz="6" w:space="1" w:color="auto"/>
      </w:pBdr>
      <w:jc w:val="right"/>
      <w:rPr>
        <w:sz w:val="24"/>
      </w:rPr>
    </w:pPr>
  </w:p>
  <w:p w14:paraId="7F78F1CC" w14:textId="77777777" w:rsidR="0025508A" w:rsidRDefault="002550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5508A" w14:paraId="435CF5E3" w14:textId="77777777">
      <w:tc>
        <w:tcPr>
          <w:tcW w:w="6379" w:type="dxa"/>
        </w:tcPr>
        <w:p w14:paraId="1FCE9992" w14:textId="77777777" w:rsidR="0025508A" w:rsidRDefault="0025508A">
          <w:r>
            <w:t>Biblioteca UNAB</w:t>
          </w: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 xml:space="preserve">&lt;Project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53E6411E" w14:textId="77777777" w:rsidR="0025508A" w:rsidRDefault="0025508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1.0</w:t>
          </w:r>
        </w:p>
      </w:tc>
    </w:tr>
    <w:tr w:rsidR="0025508A" w14:paraId="345950B3" w14:textId="77777777">
      <w:tc>
        <w:tcPr>
          <w:tcW w:w="6379" w:type="dxa"/>
        </w:tcPr>
        <w:p w14:paraId="6051E512" w14:textId="77777777" w:rsidR="0025508A" w:rsidRDefault="0025508A" w:rsidP="00B210E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 xml:space="preserve">Use-Case </w:t>
          </w:r>
          <w:proofErr w:type="spellStart"/>
          <w:r>
            <w:t>Specification</w:t>
          </w:r>
          <w:proofErr w:type="spellEnd"/>
          <w:r>
            <w:t>: Prestar Libro</w:t>
          </w:r>
          <w:r>
            <w:fldChar w:fldCharType="end"/>
          </w:r>
        </w:p>
      </w:tc>
      <w:tc>
        <w:tcPr>
          <w:tcW w:w="3179" w:type="dxa"/>
        </w:tcPr>
        <w:p w14:paraId="40CDDB0D" w14:textId="77777777" w:rsidR="0025508A" w:rsidRDefault="0025508A">
          <w:r>
            <w:t xml:space="preserve">  Date:  02/04/2020</w:t>
          </w:r>
        </w:p>
      </w:tc>
    </w:tr>
    <w:tr w:rsidR="0025508A" w14:paraId="1324C6CB" w14:textId="77777777">
      <w:tc>
        <w:tcPr>
          <w:tcW w:w="9558" w:type="dxa"/>
          <w:gridSpan w:val="2"/>
        </w:tcPr>
        <w:p w14:paraId="6179A7BC" w14:textId="77777777" w:rsidR="0025508A" w:rsidRDefault="0025508A" w:rsidP="00B210EE"/>
      </w:tc>
    </w:tr>
  </w:tbl>
  <w:p w14:paraId="04EB1804" w14:textId="77777777" w:rsidR="0025508A" w:rsidRDefault="002550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A44E10"/>
    <w:multiLevelType w:val="multilevel"/>
    <w:tmpl w:val="23CEE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87B5C"/>
    <w:rsid w:val="000E1019"/>
    <w:rsid w:val="000F47DD"/>
    <w:rsid w:val="0015251E"/>
    <w:rsid w:val="001B5C39"/>
    <w:rsid w:val="001C7B81"/>
    <w:rsid w:val="00212D4C"/>
    <w:rsid w:val="00213BAF"/>
    <w:rsid w:val="00234565"/>
    <w:rsid w:val="0025508A"/>
    <w:rsid w:val="002A1634"/>
    <w:rsid w:val="002A75E9"/>
    <w:rsid w:val="002D1FEE"/>
    <w:rsid w:val="002F2578"/>
    <w:rsid w:val="00300B0B"/>
    <w:rsid w:val="00313C74"/>
    <w:rsid w:val="003223DD"/>
    <w:rsid w:val="00397C90"/>
    <w:rsid w:val="00473760"/>
    <w:rsid w:val="004811BB"/>
    <w:rsid w:val="005515D3"/>
    <w:rsid w:val="00560708"/>
    <w:rsid w:val="005679DD"/>
    <w:rsid w:val="0060448D"/>
    <w:rsid w:val="006574E8"/>
    <w:rsid w:val="006858BF"/>
    <w:rsid w:val="006B5626"/>
    <w:rsid w:val="00776695"/>
    <w:rsid w:val="0079636A"/>
    <w:rsid w:val="007A6758"/>
    <w:rsid w:val="007A6C7B"/>
    <w:rsid w:val="00820D72"/>
    <w:rsid w:val="00872BAD"/>
    <w:rsid w:val="008A1F96"/>
    <w:rsid w:val="008A51AF"/>
    <w:rsid w:val="008A68A2"/>
    <w:rsid w:val="008C1956"/>
    <w:rsid w:val="00900E94"/>
    <w:rsid w:val="009167B1"/>
    <w:rsid w:val="0093401D"/>
    <w:rsid w:val="0097092D"/>
    <w:rsid w:val="009814E8"/>
    <w:rsid w:val="00A37316"/>
    <w:rsid w:val="00A579E4"/>
    <w:rsid w:val="00AB1262"/>
    <w:rsid w:val="00B210EE"/>
    <w:rsid w:val="00B4069F"/>
    <w:rsid w:val="00BA1BD4"/>
    <w:rsid w:val="00BD415E"/>
    <w:rsid w:val="00C800FB"/>
    <w:rsid w:val="00CF658B"/>
    <w:rsid w:val="00D3295A"/>
    <w:rsid w:val="00D51F8B"/>
    <w:rsid w:val="00D87917"/>
    <w:rsid w:val="00D96D83"/>
    <w:rsid w:val="00DD6B88"/>
    <w:rsid w:val="00E0669F"/>
    <w:rsid w:val="00E1726A"/>
    <w:rsid w:val="00E73BAD"/>
    <w:rsid w:val="00E96017"/>
    <w:rsid w:val="00EC5BDD"/>
    <w:rsid w:val="00F174A9"/>
    <w:rsid w:val="00F278D3"/>
    <w:rsid w:val="00FE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92601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C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B1262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AB1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1FD172DBA2D4AA16975A7E1EF1DD0" ma:contentTypeVersion="2" ma:contentTypeDescription="Create a new document." ma:contentTypeScope="" ma:versionID="7e0f124869d578da6055cceeabc4a680">
  <xsd:schema xmlns:xsd="http://www.w3.org/2001/XMLSchema" xmlns:xs="http://www.w3.org/2001/XMLSchema" xmlns:p="http://schemas.microsoft.com/office/2006/metadata/properties" xmlns:ns3="02257ec4-e39a-40ca-be76-90b51df456ae" targetNamespace="http://schemas.microsoft.com/office/2006/metadata/properties" ma:root="true" ma:fieldsID="392249c87512d366dc1d854b22795674" ns3:_="">
    <xsd:import namespace="02257ec4-e39a-40ca-be76-90b51df456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57ec4-e39a-40ca-be76-90b51df45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EDCE-F4BC-4BF6-A593-3BAE89911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57ec4-e39a-40ca-be76-90b51df456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A0E8A-7015-4880-B9EF-0D04E71D7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C9455B-BE50-4882-B204-E84973A3D4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17825A-DE7F-494F-AEDA-E7ACF840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19</TotalTime>
  <Pages>9</Pages>
  <Words>1224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Pablo Schwarzenberg</dc:creator>
  <cp:keywords/>
  <dc:description/>
  <cp:lastModifiedBy>PAREDES ACEVEDO DANIEL E</cp:lastModifiedBy>
  <cp:revision>3</cp:revision>
  <cp:lastPrinted>2020-03-27T16:58:00Z</cp:lastPrinted>
  <dcterms:created xsi:type="dcterms:W3CDTF">2020-04-08T22:20:00Z</dcterms:created>
  <dcterms:modified xsi:type="dcterms:W3CDTF">2020-04-09T23:40:00Z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0x0101005241FD172DBA2D4AA16975A7E1EF1DD0</vt:lpwstr>
  </property>
</Properties>
</file>