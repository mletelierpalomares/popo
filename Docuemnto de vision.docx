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AD6C2" w14:textId="77777777" w:rsidR="00170626" w:rsidRDefault="00170626">
      <w:pPr>
        <w:pStyle w:val="Puesto"/>
        <w:jc w:val="right"/>
      </w:pPr>
      <w:r>
        <w:t xml:space="preserve">Blog </w:t>
      </w:r>
      <w:proofErr w:type="spellStart"/>
      <w:r>
        <w:t>Unab</w:t>
      </w:r>
      <w:proofErr w:type="spellEnd"/>
    </w:p>
    <w:p w14:paraId="4E3DB63B" w14:textId="77777777" w:rsidR="00170626" w:rsidRPr="00170626" w:rsidRDefault="00170626" w:rsidP="00170626"/>
    <w:p w14:paraId="3084C2B0" w14:textId="77777777" w:rsidR="00CE2079" w:rsidRDefault="00A770EC">
      <w:pPr>
        <w:pStyle w:val="Pues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2037BA">
        <w:t>Vision</w:t>
      </w:r>
      <w:proofErr w:type="spellEnd"/>
      <w:r>
        <w:fldChar w:fldCharType="end"/>
      </w:r>
    </w:p>
    <w:p w14:paraId="702D97D3" w14:textId="77777777" w:rsidR="00CE2079" w:rsidRDefault="00CE2079">
      <w:pPr>
        <w:pStyle w:val="Puesto"/>
        <w:jc w:val="right"/>
      </w:pPr>
    </w:p>
    <w:p w14:paraId="20267B35" w14:textId="77777777" w:rsidR="00CE2079" w:rsidRDefault="00CE2079">
      <w:pPr>
        <w:pStyle w:val="Puesto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&lt;1.0&gt;</w:t>
      </w:r>
    </w:p>
    <w:p w14:paraId="7F5155F9" w14:textId="77777777" w:rsidR="00CE2079" w:rsidRDefault="00CE2079">
      <w:pPr>
        <w:pStyle w:val="Puesto"/>
        <w:rPr>
          <w:sz w:val="28"/>
        </w:rPr>
      </w:pPr>
    </w:p>
    <w:p w14:paraId="273A6677" w14:textId="77777777" w:rsidR="00CE2079" w:rsidRDefault="00765FBB">
      <w:r>
        <w:t>Integrantes:</w:t>
      </w:r>
    </w:p>
    <w:p w14:paraId="148DED34" w14:textId="77777777" w:rsidR="00913EE1" w:rsidRDefault="00913EE1" w:rsidP="00913EE1">
      <w:r>
        <w:t>Alejandro Crisóstomo Roja</w:t>
      </w:r>
    </w:p>
    <w:p w14:paraId="3A6F4568" w14:textId="77777777" w:rsidR="00913EE1" w:rsidRDefault="00913EE1" w:rsidP="00913EE1"/>
    <w:p w14:paraId="3F7442A7" w14:textId="77777777" w:rsidR="00913EE1" w:rsidRDefault="00913EE1" w:rsidP="00913EE1">
      <w:r>
        <w:t>Nicolas Maza Cerda</w:t>
      </w:r>
    </w:p>
    <w:p w14:paraId="6795DF9F" w14:textId="77777777" w:rsidR="00913EE1" w:rsidRDefault="00913EE1" w:rsidP="00913EE1"/>
    <w:p w14:paraId="6BF83B12" w14:textId="77777777" w:rsidR="00913EE1" w:rsidRDefault="00913EE1" w:rsidP="00913EE1">
      <w:r>
        <w:t>Daniel Paredes Acevedo</w:t>
      </w:r>
    </w:p>
    <w:p w14:paraId="33A8B7A4" w14:textId="77777777" w:rsidR="00913EE1" w:rsidRDefault="00913EE1" w:rsidP="00913EE1"/>
    <w:p w14:paraId="6E5C3AB9" w14:textId="697ADC3F" w:rsidR="00913EE1" w:rsidRPr="00913EE1" w:rsidRDefault="00913EE1" w:rsidP="00913EE1">
      <w:pPr>
        <w:sectPr w:rsidR="00913EE1" w:rsidRPr="00913EE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t>Marcelo Letelier Palomares</w:t>
      </w:r>
    </w:p>
    <w:p w14:paraId="6345C26B" w14:textId="77777777" w:rsidR="00CE2079" w:rsidRDefault="00CE2079">
      <w:pPr>
        <w:pStyle w:val="Puest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2079" w14:paraId="076CBBAF" w14:textId="77777777">
        <w:tc>
          <w:tcPr>
            <w:tcW w:w="2304" w:type="dxa"/>
          </w:tcPr>
          <w:p w14:paraId="06405C6A" w14:textId="77777777" w:rsidR="00CE2079" w:rsidRDefault="00CE20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E26044E" w14:textId="77777777" w:rsidR="00CE2079" w:rsidRDefault="00CE207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43800E36" w14:textId="77777777" w:rsidR="00CE2079" w:rsidRDefault="00CE207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22ADFA6C" w14:textId="77777777" w:rsidR="00CE2079" w:rsidRDefault="00CE207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CE2079" w14:paraId="451C0B94" w14:textId="77777777">
        <w:tc>
          <w:tcPr>
            <w:tcW w:w="2304" w:type="dxa"/>
          </w:tcPr>
          <w:p w14:paraId="7168CFC2" w14:textId="77777777" w:rsidR="00CE2079" w:rsidRDefault="00170626">
            <w:pPr>
              <w:pStyle w:val="Tabletext"/>
            </w:pPr>
            <w:r>
              <w:t>24/03/2020</w:t>
            </w:r>
          </w:p>
        </w:tc>
        <w:tc>
          <w:tcPr>
            <w:tcW w:w="1152" w:type="dxa"/>
          </w:tcPr>
          <w:p w14:paraId="5CF7459A" w14:textId="77777777" w:rsidR="00CE2079" w:rsidRDefault="00170626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1536162A" w14:textId="60C33030" w:rsidR="00CE2079" w:rsidRDefault="006E3634">
            <w:pPr>
              <w:pStyle w:val="Tabletext"/>
            </w:pPr>
            <w:r>
              <w:t>Conceptualización</w:t>
            </w:r>
            <w:r w:rsidR="00170626">
              <w:t xml:space="preserve"> del proyecto</w:t>
            </w:r>
          </w:p>
        </w:tc>
        <w:tc>
          <w:tcPr>
            <w:tcW w:w="2304" w:type="dxa"/>
          </w:tcPr>
          <w:p w14:paraId="56FD0E57" w14:textId="77777777" w:rsidR="00CE2079" w:rsidRPr="00170626" w:rsidRDefault="00170626">
            <w:pPr>
              <w:pStyle w:val="Tabletext"/>
            </w:pPr>
            <w:r>
              <w:t>Marcelo Letelier</w:t>
            </w:r>
          </w:p>
        </w:tc>
      </w:tr>
      <w:tr w:rsidR="00CE2079" w14:paraId="5198DAE7" w14:textId="77777777">
        <w:tc>
          <w:tcPr>
            <w:tcW w:w="2304" w:type="dxa"/>
          </w:tcPr>
          <w:p w14:paraId="5FF4FCCA" w14:textId="77777777" w:rsidR="00CE2079" w:rsidRDefault="00170626">
            <w:pPr>
              <w:pStyle w:val="Tabletext"/>
            </w:pPr>
            <w:r>
              <w:t>31/03/2020</w:t>
            </w:r>
          </w:p>
        </w:tc>
        <w:tc>
          <w:tcPr>
            <w:tcW w:w="1152" w:type="dxa"/>
          </w:tcPr>
          <w:p w14:paraId="5492AAEC" w14:textId="77777777" w:rsidR="00CE2079" w:rsidRDefault="00170626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14:paraId="19B3FBE6" w14:textId="5D283928" w:rsidR="00CE2079" w:rsidRDefault="00170626">
            <w:pPr>
              <w:pStyle w:val="Tabletext"/>
            </w:pPr>
            <w:r>
              <w:t xml:space="preserve">Se </w:t>
            </w:r>
            <w:r w:rsidR="006E3634">
              <w:t>conceptualizaron</w:t>
            </w:r>
            <w:r>
              <w:t xml:space="preserve"> los casos de uso</w:t>
            </w:r>
          </w:p>
        </w:tc>
        <w:tc>
          <w:tcPr>
            <w:tcW w:w="2304" w:type="dxa"/>
          </w:tcPr>
          <w:p w14:paraId="28D36A11" w14:textId="5EF845BB" w:rsidR="00CE2079" w:rsidRDefault="00170626">
            <w:pPr>
              <w:pStyle w:val="Tabletext"/>
            </w:pPr>
            <w:r>
              <w:t xml:space="preserve">Daniel </w:t>
            </w:r>
            <w:r w:rsidR="006E3634">
              <w:t>P</w:t>
            </w:r>
            <w:r>
              <w:t>aredes</w:t>
            </w:r>
          </w:p>
        </w:tc>
      </w:tr>
      <w:tr w:rsidR="00CE2079" w14:paraId="47AAC7DD" w14:textId="77777777">
        <w:tc>
          <w:tcPr>
            <w:tcW w:w="2304" w:type="dxa"/>
          </w:tcPr>
          <w:p w14:paraId="7012A9C1" w14:textId="77777777" w:rsidR="00CE2079" w:rsidRDefault="00170626">
            <w:pPr>
              <w:pStyle w:val="Tabletext"/>
            </w:pPr>
            <w:r>
              <w:t>06/04/2020</w:t>
            </w:r>
          </w:p>
        </w:tc>
        <w:tc>
          <w:tcPr>
            <w:tcW w:w="1152" w:type="dxa"/>
          </w:tcPr>
          <w:p w14:paraId="17074927" w14:textId="77777777" w:rsidR="00CE2079" w:rsidRDefault="00170626">
            <w:pPr>
              <w:pStyle w:val="Tabletext"/>
            </w:pPr>
            <w:r>
              <w:t>0.7</w:t>
            </w:r>
          </w:p>
        </w:tc>
        <w:tc>
          <w:tcPr>
            <w:tcW w:w="3744" w:type="dxa"/>
          </w:tcPr>
          <w:p w14:paraId="0D8E1059" w14:textId="77777777" w:rsidR="00CE2079" w:rsidRDefault="00170626">
            <w:pPr>
              <w:pStyle w:val="Tabletext"/>
            </w:pPr>
            <w:r>
              <w:t>Se rellenaron los espacios solicitados</w:t>
            </w:r>
          </w:p>
        </w:tc>
        <w:tc>
          <w:tcPr>
            <w:tcW w:w="2304" w:type="dxa"/>
          </w:tcPr>
          <w:p w14:paraId="1E15DC22" w14:textId="77777777" w:rsidR="00CE2079" w:rsidRDefault="00170626">
            <w:pPr>
              <w:pStyle w:val="Tabletext"/>
            </w:pPr>
            <w:r>
              <w:t>Alejandro Crisóstomo</w:t>
            </w:r>
          </w:p>
        </w:tc>
      </w:tr>
      <w:tr w:rsidR="00CE2079" w14:paraId="4F422C23" w14:textId="77777777">
        <w:tc>
          <w:tcPr>
            <w:tcW w:w="2304" w:type="dxa"/>
          </w:tcPr>
          <w:p w14:paraId="7DC23602" w14:textId="375E3F5C" w:rsidR="00CE2079" w:rsidRDefault="003A24E0">
            <w:pPr>
              <w:pStyle w:val="Tabletext"/>
            </w:pPr>
            <w:r>
              <w:t>07/04/2020</w:t>
            </w:r>
          </w:p>
        </w:tc>
        <w:tc>
          <w:tcPr>
            <w:tcW w:w="1152" w:type="dxa"/>
          </w:tcPr>
          <w:p w14:paraId="1E9EEAEE" w14:textId="3687493B" w:rsidR="00CE2079" w:rsidRDefault="003A24E0">
            <w:pPr>
              <w:pStyle w:val="Tabletext"/>
            </w:pPr>
            <w:r>
              <w:t>0.9</w:t>
            </w:r>
          </w:p>
        </w:tc>
        <w:tc>
          <w:tcPr>
            <w:tcW w:w="3744" w:type="dxa"/>
          </w:tcPr>
          <w:p w14:paraId="51A77E35" w14:textId="412654BA" w:rsidR="00CE2079" w:rsidRDefault="003A24E0">
            <w:pPr>
              <w:pStyle w:val="Tabletext"/>
            </w:pPr>
            <w:r>
              <w:t>Completando puntos faltantes</w:t>
            </w:r>
          </w:p>
        </w:tc>
        <w:tc>
          <w:tcPr>
            <w:tcW w:w="2304" w:type="dxa"/>
          </w:tcPr>
          <w:p w14:paraId="21A1979D" w14:textId="2009DCDD" w:rsidR="00CE2079" w:rsidRDefault="003A24E0">
            <w:pPr>
              <w:pStyle w:val="Tabletext"/>
            </w:pPr>
            <w:r>
              <w:t xml:space="preserve">Nicolas </w:t>
            </w:r>
            <w:r w:rsidR="006E3634">
              <w:t>M</w:t>
            </w:r>
            <w:r>
              <w:t xml:space="preserve">aza </w:t>
            </w:r>
          </w:p>
        </w:tc>
      </w:tr>
    </w:tbl>
    <w:p w14:paraId="38A42D35" w14:textId="77777777" w:rsidR="00CE2079" w:rsidRDefault="00CE2079"/>
    <w:p w14:paraId="0D6712B7" w14:textId="77777777" w:rsidR="00CE2079" w:rsidRDefault="00CE2079">
      <w:pPr>
        <w:pStyle w:val="Puesto"/>
      </w:pPr>
      <w:r>
        <w:br w:type="page"/>
      </w:r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14:paraId="28A7FBE5" w14:textId="34394594" w:rsidR="006E3634" w:rsidRDefault="00CE207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E3634">
        <w:rPr>
          <w:noProof/>
        </w:rPr>
        <w:t>1.</w:t>
      </w:r>
      <w:r w:rsidR="006E3634"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="006E3634">
        <w:rPr>
          <w:noProof/>
        </w:rPr>
        <w:t>Introduction</w:t>
      </w:r>
      <w:r w:rsidR="006E3634">
        <w:rPr>
          <w:noProof/>
        </w:rPr>
        <w:tab/>
      </w:r>
      <w:r w:rsidR="006E3634">
        <w:rPr>
          <w:noProof/>
        </w:rPr>
        <w:fldChar w:fldCharType="begin"/>
      </w:r>
      <w:r w:rsidR="006E3634">
        <w:rPr>
          <w:noProof/>
        </w:rPr>
        <w:instrText xml:space="preserve"> PAGEREF _Toc37681726 \h </w:instrText>
      </w:r>
      <w:r w:rsidR="006E3634">
        <w:rPr>
          <w:noProof/>
        </w:rPr>
      </w:r>
      <w:r w:rsidR="006E3634">
        <w:rPr>
          <w:noProof/>
        </w:rPr>
        <w:fldChar w:fldCharType="separate"/>
      </w:r>
      <w:r w:rsidR="006E3634">
        <w:rPr>
          <w:noProof/>
        </w:rPr>
        <w:t>4</w:t>
      </w:r>
      <w:r w:rsidR="006E3634">
        <w:rPr>
          <w:noProof/>
        </w:rPr>
        <w:fldChar w:fldCharType="end"/>
      </w:r>
    </w:p>
    <w:p w14:paraId="4F775336" w14:textId="296A72D3" w:rsidR="006E3634" w:rsidRDefault="006E36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C02259" w14:textId="127B6EE3" w:rsidR="006E3634" w:rsidRDefault="006E36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Business Opportunity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2811A" w14:textId="664A3283" w:rsidR="006E3634" w:rsidRDefault="006E36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4FBB4F" w14:textId="042AD953" w:rsidR="006E3634" w:rsidRDefault="006E36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D178BA" w14:textId="490C62A2" w:rsidR="006E3634" w:rsidRDefault="006E36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1145CC" w14:textId="47FACEFF" w:rsidR="006E3634" w:rsidRDefault="006E36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AF6EDD" w14:textId="0E79675A" w:rsidR="006E3634" w:rsidRDefault="006E36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3CE043" w14:textId="437AC025" w:rsidR="006E3634" w:rsidRDefault="006E36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Key Stakeholder or User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744B39" w14:textId="3FFA7DF2" w:rsidR="006E3634" w:rsidRDefault="006E36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Alternativas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769E3B" w14:textId="6AFFDC17" w:rsidR="006E3634" w:rsidRDefault="006E36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Product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A0ECB6" w14:textId="3D8C209C" w:rsidR="006E3634" w:rsidRDefault="006E36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Summary of Capabilities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A5F38E" w14:textId="2E23F55A" w:rsidR="006E3634" w:rsidRDefault="006E36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7D8F17" w14:textId="0F262466" w:rsidR="006E3634" w:rsidRDefault="006E36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Quality Ranges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E72C9D" w14:textId="37668A73" w:rsidR="006E3634" w:rsidRDefault="006E363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Other Product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A752E8" w14:textId="45658F02" w:rsidR="006E3634" w:rsidRDefault="006E363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A         Feature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24803F" w14:textId="56228404" w:rsidR="006E3634" w:rsidRDefault="006E36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6E3634">
        <w:rPr>
          <w:noProof/>
        </w:rPr>
        <w:t>Benefit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58D54B" w14:textId="248FE533" w:rsidR="006E3634" w:rsidRDefault="006E36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Complexity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FB6102" w14:textId="7EE9E3CC" w:rsidR="006E3634" w:rsidRDefault="006E363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A.3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Risk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_Toc37681744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FF8D13" w14:textId="631E9E33" w:rsidR="00CE2079" w:rsidRDefault="00CE2079">
      <w:pPr>
        <w:pStyle w:val="Puesto"/>
      </w:pPr>
      <w:r>
        <w:fldChar w:fldCharType="end"/>
      </w:r>
      <w:bookmarkStart w:id="0" w:name="_GoBack"/>
      <w:bookmarkEnd w:id="0"/>
      <w:r>
        <w:br w:type="page"/>
      </w:r>
      <w:r w:rsidR="00A770EC">
        <w:lastRenderedPageBreak/>
        <w:fldChar w:fldCharType="begin"/>
      </w:r>
      <w:r w:rsidR="00A770EC">
        <w:instrText xml:space="preserve"> TITLE  \* MERGEFORMAT </w:instrText>
      </w:r>
      <w:r w:rsidR="00A770EC">
        <w:fldChar w:fldCharType="separate"/>
      </w:r>
      <w:proofErr w:type="spellStart"/>
      <w:r w:rsidR="002037BA">
        <w:t>Vision</w:t>
      </w:r>
      <w:proofErr w:type="spellEnd"/>
      <w:r w:rsidR="00A770EC">
        <w:fldChar w:fldCharType="end"/>
      </w:r>
    </w:p>
    <w:p w14:paraId="58C46B14" w14:textId="5096EAD2" w:rsidR="00767F58" w:rsidRPr="00913EE1" w:rsidRDefault="00CE2079" w:rsidP="00767F58">
      <w:pPr>
        <w:pStyle w:val="Ttulo1"/>
      </w:pPr>
      <w:bookmarkStart w:id="1" w:name="_Toc456598586"/>
      <w:bookmarkStart w:id="2" w:name="_Toc456600917"/>
      <w:bookmarkStart w:id="3" w:name="_Toc436203377"/>
      <w:bookmarkStart w:id="4" w:name="_Toc452813577"/>
      <w:bookmarkStart w:id="5" w:name="_Toc37681726"/>
      <w:proofErr w:type="spellStart"/>
      <w:r w:rsidRPr="00913EE1">
        <w:t>Introduction</w:t>
      </w:r>
      <w:bookmarkEnd w:id="1"/>
      <w:bookmarkEnd w:id="2"/>
      <w:bookmarkEnd w:id="5"/>
      <w:proofErr w:type="spellEnd"/>
    </w:p>
    <w:p w14:paraId="773BD027" w14:textId="77777777" w:rsidR="00A770EC" w:rsidRPr="00A770EC" w:rsidRDefault="00A770EC" w:rsidP="00A770EC"/>
    <w:p w14:paraId="2B7ED0D7" w14:textId="77777777" w:rsidR="00A770EC" w:rsidRDefault="00767F58" w:rsidP="00767F58">
      <w:r>
        <w:t xml:space="preserve">La información dentro de una universidad es una de las cosas </w:t>
      </w:r>
      <w:r w:rsidR="00A770EC">
        <w:t>más</w:t>
      </w:r>
      <w:r>
        <w:t xml:space="preserve"> importantes para el alumno, ya que es esencial que la persona este </w:t>
      </w:r>
      <w:r w:rsidR="00A770EC">
        <w:t>informada</w:t>
      </w:r>
      <w:r>
        <w:t xml:space="preserve"> de cada acontecimiento que sucede en su universidad, sede o carrera por tan mínimo que sea, pero el gran problema que hay es que la información </w:t>
      </w:r>
      <w:r w:rsidR="00A770EC">
        <w:t>está,</w:t>
      </w:r>
      <w:r>
        <w:t xml:space="preserve"> pero parcelada, esto quiere decir que no es</w:t>
      </w:r>
      <w:r w:rsidR="00A770EC">
        <w:t xml:space="preserve"> de</w:t>
      </w:r>
      <w:r>
        <w:t xml:space="preserve"> tan fácil el acceso</w:t>
      </w:r>
      <w:r w:rsidR="00A770EC">
        <w:t>,</w:t>
      </w:r>
      <w:r>
        <w:t xml:space="preserve"> para algunas personas es </w:t>
      </w:r>
      <w:r w:rsidR="00A770EC">
        <w:t>más</w:t>
      </w:r>
      <w:r>
        <w:t xml:space="preserve"> fácil que para otras.</w:t>
      </w:r>
    </w:p>
    <w:p w14:paraId="024CD003" w14:textId="773C424A" w:rsidR="00767F58" w:rsidRDefault="00767F58" w:rsidP="00767F58">
      <w:r>
        <w:t>¿Se puede ver que la gran parte de los centros de alumnos publican en distintos grupos de la aplicación Facebook noticias y acontecimientos, pero cu</w:t>
      </w:r>
      <w:r w:rsidR="00913EE1">
        <w:t>á</w:t>
      </w:r>
      <w:r>
        <w:t xml:space="preserve">l es la problemática de </w:t>
      </w:r>
      <w:r w:rsidR="00913EE1">
        <w:t>ello?</w:t>
      </w:r>
      <w:r>
        <w:t xml:space="preserve"> Es que no todos tienen esa aplicación por distintas razones y su uso no es obligatorio por lo que las noticias no son oficiales. También existe la otra problemática de que las noticias están esparcidas por distintas plataformas, correos y paginas esto hace que sea </w:t>
      </w:r>
      <w:r w:rsidR="00A770EC">
        <w:t>más</w:t>
      </w:r>
      <w:r>
        <w:t xml:space="preserve"> complejo para el estudiante poder enterarse y nutrirse de la información. Para solucionar este problema o disminuirlo se tiene que hacer una </w:t>
      </w:r>
      <w:r w:rsidR="00913EE1">
        <w:t>aplicación</w:t>
      </w:r>
      <w:r>
        <w:t xml:space="preserve"> web donde todo esto se concentre como un Blog </w:t>
      </w:r>
      <w:proofErr w:type="spellStart"/>
      <w:r>
        <w:t>Unab</w:t>
      </w:r>
      <w:proofErr w:type="spellEnd"/>
      <w:r>
        <w:t xml:space="preserve"> el cual tendrá como finalidad juntar la mayor cantidad de noticias posibles para facilitárselo al alumnado. </w:t>
      </w:r>
    </w:p>
    <w:p w14:paraId="0AC6DF1E" w14:textId="0A6A3202" w:rsidR="00A770EC" w:rsidRDefault="00A770EC" w:rsidP="00767F58"/>
    <w:p w14:paraId="57D4AC39" w14:textId="1A6BBB1E" w:rsidR="00767F58" w:rsidRDefault="00A770EC" w:rsidP="00767F58">
      <w:r>
        <w:t xml:space="preserve">Es por esto </w:t>
      </w:r>
      <w:proofErr w:type="gramStart"/>
      <w:r>
        <w:t>que</w:t>
      </w:r>
      <w:proofErr w:type="gramEnd"/>
      <w:r>
        <w:t xml:space="preserve"> queremos solucionar esta falta de factibilidad al acceder a la información de las carreras, mediante una aplicación web.</w:t>
      </w:r>
    </w:p>
    <w:p w14:paraId="31F63E86" w14:textId="77777777" w:rsidR="00A770EC" w:rsidRDefault="00A770EC" w:rsidP="00767F58"/>
    <w:p w14:paraId="14DFFC33" w14:textId="4A729F9C" w:rsidR="00767F58" w:rsidRDefault="00767F58" w:rsidP="00767F58">
      <w:r>
        <w:t>Esta aplicación web tiene como alcance todos los estudiantes, profesores y funcionarios de la universidad Andrés Bello</w:t>
      </w:r>
      <w:r w:rsidR="00A770EC">
        <w:t>, partiendo por la sede</w:t>
      </w:r>
      <w:r>
        <w:t xml:space="preserve"> Antonio Varas, ya que </w:t>
      </w:r>
      <w:r w:rsidR="00A770EC">
        <w:t>la</w:t>
      </w:r>
      <w:r>
        <w:t xml:space="preserve"> información puede competer a todos. Será de carácter formal y oficial, esto quiere decir que cada publicación llevara consigo una “firma”, ya que cada persona que publique se hará cargo de su publicación</w:t>
      </w:r>
      <w:r w:rsidR="00A770EC">
        <w:t>,</w:t>
      </w:r>
      <w:r>
        <w:t xml:space="preserve"> como es de carácter formal no se puede prestar para malentendidos o enredos de información.</w:t>
      </w:r>
    </w:p>
    <w:p w14:paraId="013CC744" w14:textId="77777777" w:rsidR="00767F58" w:rsidRDefault="00767F58" w:rsidP="00767F58"/>
    <w:p w14:paraId="13B53B65" w14:textId="77777777" w:rsidR="00767F58" w:rsidRDefault="00767F58" w:rsidP="00767F58">
      <w:r>
        <w:t xml:space="preserve">Objetivo general: </w:t>
      </w:r>
    </w:p>
    <w:p w14:paraId="2AB4544E" w14:textId="77777777" w:rsidR="00767F58" w:rsidRDefault="00767F58" w:rsidP="00767F58"/>
    <w:p w14:paraId="631305AB" w14:textId="6C18D003" w:rsidR="00767F58" w:rsidRDefault="00767F58" w:rsidP="003A24E0">
      <w:pPr>
        <w:numPr>
          <w:ilvl w:val="0"/>
          <w:numId w:val="31"/>
        </w:numPr>
      </w:pPr>
      <w:r>
        <w:t>Desarrollar un blog de la universidad que mejor</w:t>
      </w:r>
      <w:r w:rsidR="00A770EC">
        <w:t>e</w:t>
      </w:r>
      <w:r>
        <w:t xml:space="preserve"> la accesibilidad a las noticias y acontecimientos de las distintas carreras y sedes.</w:t>
      </w:r>
    </w:p>
    <w:p w14:paraId="6BCD64B2" w14:textId="77777777" w:rsidR="00767F58" w:rsidRDefault="00767F58" w:rsidP="00767F58"/>
    <w:p w14:paraId="419CF4A7" w14:textId="0F553917" w:rsidR="00767F58" w:rsidRDefault="00767F58" w:rsidP="00767F58">
      <w:r>
        <w:t xml:space="preserve">Objetivo </w:t>
      </w:r>
      <w:r w:rsidR="00A770EC">
        <w:t>específico</w:t>
      </w:r>
      <w:r>
        <w:t xml:space="preserve">: </w:t>
      </w:r>
    </w:p>
    <w:p w14:paraId="3D628B67" w14:textId="77777777" w:rsidR="00767F58" w:rsidRDefault="00767F58" w:rsidP="00767F58"/>
    <w:p w14:paraId="088AB501" w14:textId="135FCF33" w:rsidR="00767F58" w:rsidRDefault="00767F58" w:rsidP="003A24E0">
      <w:pPr>
        <w:numPr>
          <w:ilvl w:val="0"/>
          <w:numId w:val="30"/>
        </w:numPr>
      </w:pPr>
      <w:r>
        <w:t xml:space="preserve">Crear una </w:t>
      </w:r>
      <w:r w:rsidR="00A770EC">
        <w:t>aplicación web</w:t>
      </w:r>
      <w:r>
        <w:t xml:space="preserve"> en la cual cada centro de alumno pueda publicar noticias de su carrera que competa a todo el universo de su carrera.</w:t>
      </w:r>
    </w:p>
    <w:p w14:paraId="7F3234CA" w14:textId="61E4C89E" w:rsidR="00767F58" w:rsidRDefault="00767F58" w:rsidP="003A24E0">
      <w:pPr>
        <w:numPr>
          <w:ilvl w:val="0"/>
          <w:numId w:val="30"/>
        </w:numPr>
      </w:pPr>
      <w:r>
        <w:t xml:space="preserve">Desarrollar una </w:t>
      </w:r>
      <w:r w:rsidR="000C1DB2">
        <w:t>aplicación</w:t>
      </w:r>
      <w:r>
        <w:t xml:space="preserve"> web donde los alumnos puedan acceder mediante su </w:t>
      </w:r>
      <w:r w:rsidR="00A770EC">
        <w:t>correo</w:t>
      </w:r>
      <w:r>
        <w:t xml:space="preserve"> de estudiante para conocer noticias </w:t>
      </w:r>
      <w:r w:rsidR="000C1DB2">
        <w:t>de la universidad</w:t>
      </w:r>
      <w:r>
        <w:t>.</w:t>
      </w:r>
    </w:p>
    <w:p w14:paraId="21FC24D3" w14:textId="4A84D01F" w:rsidR="00767F58" w:rsidRDefault="00767F58" w:rsidP="003A24E0">
      <w:pPr>
        <w:numPr>
          <w:ilvl w:val="0"/>
          <w:numId w:val="30"/>
        </w:numPr>
      </w:pPr>
      <w:r>
        <w:t>Estudiantes puedan comentar las publicaciones echas por su centro de alumno.</w:t>
      </w:r>
    </w:p>
    <w:p w14:paraId="64310090" w14:textId="77777777" w:rsidR="00913EE1" w:rsidRPr="00767F58" w:rsidRDefault="00913EE1" w:rsidP="003A24E0">
      <w:pPr>
        <w:numPr>
          <w:ilvl w:val="0"/>
          <w:numId w:val="30"/>
        </w:numPr>
      </w:pPr>
    </w:p>
    <w:p w14:paraId="261113F8" w14:textId="10B9EDDB" w:rsidR="00913EE1" w:rsidRPr="00913EE1" w:rsidRDefault="00CE2079" w:rsidP="00913EE1">
      <w:pPr>
        <w:pStyle w:val="Ttulo1"/>
      </w:pPr>
      <w:bookmarkStart w:id="6" w:name="_Toc37681727"/>
      <w:proofErr w:type="spellStart"/>
      <w:r>
        <w:t>Positioning</w:t>
      </w:r>
      <w:bookmarkEnd w:id="3"/>
      <w:bookmarkEnd w:id="4"/>
      <w:bookmarkEnd w:id="6"/>
      <w:proofErr w:type="spellEnd"/>
    </w:p>
    <w:p w14:paraId="2FB64EDA" w14:textId="6A9366A4" w:rsidR="00913EE1" w:rsidRPr="00913EE1" w:rsidRDefault="00CE2079" w:rsidP="00913EE1">
      <w:pPr>
        <w:pStyle w:val="Ttulo2"/>
      </w:pPr>
      <w:bookmarkStart w:id="7" w:name="_Toc436203378"/>
      <w:bookmarkStart w:id="8" w:name="_Toc452813578"/>
      <w:bookmarkStart w:id="9" w:name="_Toc37681728"/>
      <w:r>
        <w:t xml:space="preserve">Business </w:t>
      </w:r>
      <w:proofErr w:type="spellStart"/>
      <w:r>
        <w:t>Opportunity</w:t>
      </w:r>
      <w:bookmarkEnd w:id="7"/>
      <w:bookmarkEnd w:id="8"/>
      <w:bookmarkEnd w:id="9"/>
      <w:proofErr w:type="spellEnd"/>
    </w:p>
    <w:p w14:paraId="07DD49A2" w14:textId="551BBF6A" w:rsidR="00767F58" w:rsidRPr="00767F58" w:rsidRDefault="00B61071" w:rsidP="00767F58">
      <w:r w:rsidRPr="00B61071">
        <w:t xml:space="preserve">La universidad obtiene una nueva funcionalidad para sus estudiantes, </w:t>
      </w:r>
      <w:r w:rsidR="00913EE1">
        <w:t>e</w:t>
      </w:r>
      <w:r w:rsidRPr="00B61071">
        <w:t xml:space="preserve">l blog no es algo que este implementado en sus sistemas actualmente, </w:t>
      </w:r>
      <w:r w:rsidR="00934C80" w:rsidRPr="00B61071">
        <w:t>además</w:t>
      </w:r>
      <w:r w:rsidRPr="00B61071">
        <w:t xml:space="preserve"> que los medios de </w:t>
      </w:r>
      <w:r w:rsidR="00934C80" w:rsidRPr="00B61071">
        <w:t>difusión</w:t>
      </w:r>
      <w:r w:rsidRPr="00B61071">
        <w:t xml:space="preserve"> no son en su </w:t>
      </w:r>
      <w:r w:rsidR="00934C80" w:rsidRPr="00B61071">
        <w:t>mayoría</w:t>
      </w:r>
      <w:r w:rsidRPr="00B61071">
        <w:t xml:space="preserve"> oficiales</w:t>
      </w:r>
      <w:r>
        <w:t>.</w:t>
      </w:r>
    </w:p>
    <w:p w14:paraId="76675546" w14:textId="0B793234" w:rsidR="00CE2079" w:rsidRDefault="00CE2079" w:rsidP="00913EE1">
      <w:pPr>
        <w:pStyle w:val="Ttulo2"/>
      </w:pPr>
      <w:bookmarkStart w:id="10" w:name="_Toc436203379"/>
      <w:bookmarkStart w:id="11" w:name="_Toc452813579"/>
      <w:bookmarkStart w:id="12" w:name="_Toc37681729"/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bookmarkEnd w:id="10"/>
      <w:bookmarkEnd w:id="11"/>
      <w:bookmarkEnd w:id="12"/>
      <w:proofErr w:type="spellEnd"/>
    </w:p>
    <w:p w14:paraId="4387B016" w14:textId="77777777" w:rsidR="00913EE1" w:rsidRPr="00913EE1" w:rsidRDefault="00913EE1" w:rsidP="00913EE1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E2079" w14:paraId="61364F70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53F465A" w14:textId="77777777" w:rsidR="00CE2079" w:rsidRDefault="00CE2079">
            <w:pPr>
              <w:pStyle w:val="Textoindependiente"/>
              <w:keepNext/>
              <w:ind w:left="72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7AE881" w14:textId="32487FCF" w:rsidR="00B61071" w:rsidRPr="00B61071" w:rsidRDefault="00B61071" w:rsidP="00B61071">
            <w:pPr>
              <w:pStyle w:val="Textoindependiente"/>
              <w:ind w:left="0"/>
            </w:pPr>
            <w:r>
              <w:t xml:space="preserve">La </w:t>
            </w:r>
            <w:r w:rsidR="00913EE1">
              <w:t>información</w:t>
            </w:r>
            <w:r>
              <w:t xml:space="preserve"> esta segmentada</w:t>
            </w:r>
          </w:p>
        </w:tc>
      </w:tr>
      <w:tr w:rsidR="00CE2079" w14:paraId="4F2202F1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B926CD3" w14:textId="77777777" w:rsidR="00CE2079" w:rsidRDefault="00CE2079">
            <w:pPr>
              <w:pStyle w:val="Textoindependiente"/>
              <w:keepNext/>
              <w:ind w:left="72"/>
            </w:pPr>
            <w:proofErr w:type="spellStart"/>
            <w:r>
              <w:t>affects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65E57F" w14:textId="6204A016" w:rsidR="00B61071" w:rsidRPr="00B61071" w:rsidRDefault="00913EE1" w:rsidP="00B61071">
            <w:pPr>
              <w:pStyle w:val="Textoindependiente"/>
              <w:ind w:left="0"/>
            </w:pPr>
            <w:r>
              <w:t>Estudiantes (</w:t>
            </w:r>
            <w:r w:rsidR="00B61071">
              <w:t>Usuarios del Sistema)</w:t>
            </w:r>
          </w:p>
        </w:tc>
      </w:tr>
      <w:tr w:rsidR="00CE2079" w14:paraId="1AEDDF18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D7AE2A" w14:textId="77777777" w:rsidR="00CE2079" w:rsidRDefault="00CE2079">
            <w:pPr>
              <w:pStyle w:val="Textoindependiente"/>
              <w:keepNext/>
              <w:ind w:left="72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41808F" w14:textId="16552207" w:rsidR="00B61071" w:rsidRPr="00B61071" w:rsidRDefault="00913EE1" w:rsidP="00B61071">
            <w:pPr>
              <w:pStyle w:val="Textoindependiente"/>
              <w:ind w:left="0"/>
            </w:pPr>
            <w:r>
              <w:t>Desinformación</w:t>
            </w:r>
          </w:p>
        </w:tc>
      </w:tr>
      <w:tr w:rsidR="00CE2079" w14:paraId="22A83564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29459FC" w14:textId="77777777" w:rsidR="00CE2079" w:rsidRDefault="00CE2079">
            <w:pPr>
              <w:pStyle w:val="Textoindependiente"/>
              <w:ind w:left="72"/>
            </w:pPr>
            <w:r>
              <w:t xml:space="preserve">a </w:t>
            </w:r>
            <w:proofErr w:type="spellStart"/>
            <w:r>
              <w:t>successful</w:t>
            </w:r>
            <w:proofErr w:type="spellEnd"/>
            <w:r>
              <w:t xml:space="preserve"> </w:t>
            </w:r>
            <w:proofErr w:type="spellStart"/>
            <w:r>
              <w:t>solution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4CF038" w14:textId="3A7B239E" w:rsidR="00B61071" w:rsidRPr="00B61071" w:rsidRDefault="00B61071" w:rsidP="00B61071">
            <w:pPr>
              <w:pStyle w:val="Textoindependiente"/>
              <w:ind w:left="0"/>
            </w:pPr>
            <w:r>
              <w:t xml:space="preserve">Entregar la </w:t>
            </w:r>
            <w:r w:rsidR="00913EE1">
              <w:t>información</w:t>
            </w:r>
            <w:r>
              <w:t xml:space="preserve"> de forma ordenada y actualizada</w:t>
            </w:r>
          </w:p>
        </w:tc>
      </w:tr>
    </w:tbl>
    <w:p w14:paraId="6FE0E0B5" w14:textId="232BE9C7" w:rsidR="00CE2079" w:rsidRPr="00913EE1" w:rsidRDefault="00CE2079">
      <w:pPr>
        <w:pStyle w:val="Ttulo1"/>
      </w:pPr>
      <w:bookmarkStart w:id="13" w:name="_Toc436203381"/>
      <w:bookmarkStart w:id="14" w:name="_Toc447960005"/>
      <w:bookmarkStart w:id="15" w:name="_Toc452813581"/>
      <w:bookmarkStart w:id="16" w:name="_Toc37681730"/>
      <w:proofErr w:type="spellStart"/>
      <w:r w:rsidRPr="00913EE1">
        <w:lastRenderedPageBreak/>
        <w:t>Stakeholder</w:t>
      </w:r>
      <w:proofErr w:type="spellEnd"/>
      <w:r w:rsidRPr="00913EE1">
        <w:t xml:space="preserve"> and </w:t>
      </w:r>
      <w:proofErr w:type="spellStart"/>
      <w:r w:rsidRPr="00913EE1">
        <w:t>User</w:t>
      </w:r>
      <w:proofErr w:type="spellEnd"/>
      <w:r w:rsidRPr="00913EE1">
        <w:t xml:space="preserve"> </w:t>
      </w:r>
      <w:proofErr w:type="spellStart"/>
      <w:r w:rsidRPr="00913EE1">
        <w:t>Descriptions</w:t>
      </w:r>
      <w:bookmarkEnd w:id="14"/>
      <w:bookmarkEnd w:id="15"/>
      <w:bookmarkEnd w:id="16"/>
      <w:proofErr w:type="spellEnd"/>
    </w:p>
    <w:p w14:paraId="21196D73" w14:textId="11A9C533" w:rsidR="0097085F" w:rsidRPr="0097085F" w:rsidRDefault="0097085F" w:rsidP="0097085F">
      <w:pPr>
        <w:pStyle w:val="Textoindependiente"/>
        <w:ind w:left="0"/>
      </w:pPr>
      <w:r w:rsidRPr="0097085F">
        <w:t xml:space="preserve">En este proyecto los interesados sobre las </w:t>
      </w:r>
      <w:r w:rsidR="00934C80" w:rsidRPr="0097085F">
        <w:t>características</w:t>
      </w:r>
      <w:r w:rsidRPr="0097085F">
        <w:t xml:space="preserve"> y funciones del software son nuestro cliente la </w:t>
      </w:r>
      <w:r w:rsidR="000C1DB2">
        <w:t>U</w:t>
      </w:r>
      <w:r w:rsidRPr="0097085F">
        <w:t xml:space="preserve">niversidad </w:t>
      </w:r>
      <w:r w:rsidR="00934C80" w:rsidRPr="0097085F">
        <w:t>Andrés</w:t>
      </w:r>
      <w:r w:rsidRPr="0097085F">
        <w:t xml:space="preserve"> bello y los usuarios</w:t>
      </w:r>
      <w:r w:rsidR="000C1DB2">
        <w:t>,</w:t>
      </w:r>
      <w:r w:rsidRPr="0097085F">
        <w:t xml:space="preserve"> los estudiantes de la universidad. Nuestro cliente la universidad </w:t>
      </w:r>
      <w:r w:rsidR="00934C80" w:rsidRPr="0097085F">
        <w:t>Andrés</w:t>
      </w:r>
      <w:r w:rsidRPr="0097085F">
        <w:t xml:space="preserve"> bello nos </w:t>
      </w:r>
      <w:r w:rsidR="00934C80" w:rsidRPr="0097085F">
        <w:t>hará</w:t>
      </w:r>
      <w:r w:rsidRPr="0097085F">
        <w:t xml:space="preserve"> saber las </w:t>
      </w:r>
      <w:r w:rsidR="00934C80" w:rsidRPr="0097085F">
        <w:t>características</w:t>
      </w:r>
      <w:r w:rsidRPr="0097085F">
        <w:t xml:space="preserve"> y o funciones que deberemos cumplir para el desarrollo de esta </w:t>
      </w:r>
      <w:r w:rsidR="00934C80" w:rsidRPr="0097085F">
        <w:t>aplicación</w:t>
      </w:r>
      <w:r w:rsidRPr="0097085F">
        <w:t xml:space="preserve">, mientras que el estudiante, nuestro usuario, </w:t>
      </w:r>
      <w:r w:rsidR="00934C80" w:rsidRPr="0097085F">
        <w:t>será</w:t>
      </w:r>
      <w:r w:rsidRPr="0097085F">
        <w:t xml:space="preserve"> el principal beneficiado gracias que </w:t>
      </w:r>
      <w:r w:rsidR="00934C80" w:rsidRPr="0097085F">
        <w:t>podrá</w:t>
      </w:r>
      <w:r w:rsidRPr="0097085F">
        <w:t xml:space="preserve"> acceder a </w:t>
      </w:r>
      <w:r w:rsidR="00934C80" w:rsidRPr="0097085F">
        <w:t>información</w:t>
      </w:r>
      <w:r w:rsidRPr="0097085F">
        <w:t xml:space="preserve"> oficial por un medio oficial, usando la </w:t>
      </w:r>
      <w:r w:rsidR="00934C80" w:rsidRPr="0097085F">
        <w:t>aplicación</w:t>
      </w:r>
      <w:r w:rsidRPr="0097085F">
        <w:t xml:space="preserve">, leyendo posts, entre otras </w:t>
      </w:r>
      <w:r w:rsidR="00934C80" w:rsidRPr="0097085F">
        <w:t>características</w:t>
      </w:r>
      <w:r w:rsidRPr="0097085F">
        <w:t xml:space="preserve"> que </w:t>
      </w:r>
      <w:r w:rsidR="00934C80" w:rsidRPr="0097085F">
        <w:t>tendrá</w:t>
      </w:r>
      <w:r w:rsidRPr="0097085F">
        <w:t xml:space="preserve">. </w:t>
      </w:r>
      <w:r w:rsidR="000C1DB2">
        <w:t>T</w:t>
      </w:r>
      <w:r w:rsidR="00934C80" w:rsidRPr="0097085F">
        <w:t>ambién</w:t>
      </w:r>
      <w:r w:rsidRPr="0097085F">
        <w:t xml:space="preserve"> los centros de alumno</w:t>
      </w:r>
      <w:r w:rsidR="000C1DB2">
        <w:t>s</w:t>
      </w:r>
      <w:r w:rsidRPr="0097085F">
        <w:t xml:space="preserve"> </w:t>
      </w:r>
      <w:proofErr w:type="spellStart"/>
      <w:r w:rsidR="000C1DB2">
        <w:t>s</w:t>
      </w:r>
      <w:r w:rsidR="00934C80" w:rsidRPr="0097085F">
        <w:t>eran</w:t>
      </w:r>
      <w:proofErr w:type="spellEnd"/>
      <w:r w:rsidRPr="0097085F">
        <w:t xml:space="preserve"> los encargados de difundir la </w:t>
      </w:r>
      <w:r w:rsidR="00934C80" w:rsidRPr="0097085F">
        <w:t>información</w:t>
      </w:r>
      <w:r w:rsidRPr="0097085F">
        <w:t xml:space="preserve"> al igual que </w:t>
      </w:r>
      <w:r w:rsidR="000C1DB2">
        <w:t xml:space="preserve">del </w:t>
      </w:r>
      <w:r w:rsidRPr="0097085F">
        <w:t xml:space="preserve">filtrado </w:t>
      </w:r>
      <w:r w:rsidR="000C1DB2">
        <w:t xml:space="preserve">de </w:t>
      </w:r>
      <w:r w:rsidRPr="0097085F">
        <w:t>post</w:t>
      </w:r>
      <w:r w:rsidR="000C1DB2">
        <w:t>s</w:t>
      </w:r>
      <w:r w:rsidRPr="0097085F">
        <w:t xml:space="preserve">.  </w:t>
      </w:r>
    </w:p>
    <w:p w14:paraId="6788AB9E" w14:textId="77777777" w:rsidR="00CE2079" w:rsidRPr="009332F8" w:rsidRDefault="00CE2079">
      <w:pPr>
        <w:pStyle w:val="Ttulo2"/>
      </w:pPr>
      <w:bookmarkStart w:id="17" w:name="_Toc452813583"/>
      <w:bookmarkStart w:id="18" w:name="_Toc37681731"/>
      <w:proofErr w:type="spellStart"/>
      <w:r w:rsidRPr="009332F8">
        <w:t>Stakeholder</w:t>
      </w:r>
      <w:proofErr w:type="spellEnd"/>
      <w:r w:rsidRPr="009332F8">
        <w:t xml:space="preserve"> </w:t>
      </w:r>
      <w:proofErr w:type="spellStart"/>
      <w:r w:rsidRPr="009332F8">
        <w:t>Summary</w:t>
      </w:r>
      <w:bookmarkEnd w:id="17"/>
      <w:bookmarkEnd w:id="18"/>
      <w:proofErr w:type="spellEnd"/>
    </w:p>
    <w:p w14:paraId="012CBA3F" w14:textId="3166DFB9" w:rsidR="00CE2079" w:rsidRDefault="00CE2079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CE2079" w14:paraId="16446D49" w14:textId="77777777">
        <w:tc>
          <w:tcPr>
            <w:tcW w:w="1890" w:type="dxa"/>
            <w:shd w:val="solid" w:color="000000" w:fill="FFFFFF"/>
          </w:tcPr>
          <w:p w14:paraId="2BF1C14E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610" w:type="dxa"/>
            <w:shd w:val="solid" w:color="000000" w:fill="FFFFFF"/>
          </w:tcPr>
          <w:p w14:paraId="74918C93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3960" w:type="dxa"/>
            <w:shd w:val="solid" w:color="000000" w:fill="FFFFFF"/>
          </w:tcPr>
          <w:p w14:paraId="0ECAD46F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Responsibilities</w:t>
            </w:r>
            <w:proofErr w:type="spellEnd"/>
          </w:p>
        </w:tc>
      </w:tr>
      <w:tr w:rsidR="00CE2079" w14:paraId="61BDD600" w14:textId="77777777">
        <w:tc>
          <w:tcPr>
            <w:tcW w:w="1890" w:type="dxa"/>
          </w:tcPr>
          <w:p w14:paraId="5A213D85" w14:textId="460074C9" w:rsidR="00B61071" w:rsidRPr="00B61071" w:rsidRDefault="00B61071" w:rsidP="00B61071">
            <w:pPr>
              <w:pStyle w:val="Textoindependiente"/>
              <w:ind w:left="0"/>
            </w:pPr>
            <w:r>
              <w:t xml:space="preserve">Universidad </w:t>
            </w:r>
            <w:r w:rsidR="00934C80">
              <w:t>Andrés</w:t>
            </w:r>
            <w:r>
              <w:t xml:space="preserve"> Bello</w:t>
            </w:r>
          </w:p>
        </w:tc>
        <w:tc>
          <w:tcPr>
            <w:tcW w:w="2610" w:type="dxa"/>
          </w:tcPr>
          <w:p w14:paraId="4841F367" w14:textId="37B321FB" w:rsidR="00B61071" w:rsidRPr="00B61071" w:rsidRDefault="00B61071" w:rsidP="00B61071">
            <w:pPr>
              <w:pStyle w:val="Textoindependiente"/>
              <w:ind w:left="0"/>
            </w:pPr>
            <w:r>
              <w:t>Cliente</w:t>
            </w:r>
          </w:p>
        </w:tc>
        <w:tc>
          <w:tcPr>
            <w:tcW w:w="3960" w:type="dxa"/>
          </w:tcPr>
          <w:p w14:paraId="25239953" w14:textId="3B7BEB4E" w:rsidR="00913EE1" w:rsidRPr="00B61071" w:rsidRDefault="00B61071" w:rsidP="00B61071">
            <w:pPr>
              <w:pStyle w:val="Textoindependiente"/>
              <w:ind w:left="0"/>
            </w:pPr>
            <w:r>
              <w:t xml:space="preserve">Hacernos llegar las </w:t>
            </w:r>
            <w:r w:rsidR="009D64A3">
              <w:t>características</w:t>
            </w:r>
            <w:r>
              <w:t xml:space="preserve"> que requieren para el funcionamiento de su Sistema.</w:t>
            </w:r>
          </w:p>
        </w:tc>
      </w:tr>
    </w:tbl>
    <w:p w14:paraId="4AC79777" w14:textId="77777777" w:rsidR="00CE2079" w:rsidRPr="009332F8" w:rsidRDefault="00CE2079">
      <w:pPr>
        <w:pStyle w:val="Ttulo2"/>
      </w:pPr>
      <w:bookmarkStart w:id="19" w:name="_Toc452813584"/>
      <w:bookmarkStart w:id="20" w:name="_Toc37681732"/>
      <w:proofErr w:type="spellStart"/>
      <w:r w:rsidRPr="009332F8">
        <w:t>User</w:t>
      </w:r>
      <w:proofErr w:type="spellEnd"/>
      <w:r w:rsidRPr="009332F8">
        <w:t xml:space="preserve"> </w:t>
      </w:r>
      <w:proofErr w:type="spellStart"/>
      <w:r w:rsidRPr="009332F8">
        <w:t>Summary</w:t>
      </w:r>
      <w:bookmarkEnd w:id="19"/>
      <w:bookmarkEnd w:id="20"/>
      <w:proofErr w:type="spellEnd"/>
    </w:p>
    <w:p w14:paraId="660A856C" w14:textId="604D8C9B" w:rsidR="00CE2079" w:rsidRDefault="00CE2079">
      <w:pPr>
        <w:pStyle w:val="InfoBlue"/>
      </w:pPr>
    </w:p>
    <w:tbl>
      <w:tblPr>
        <w:tblW w:w="8791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1346"/>
        <w:gridCol w:w="3256"/>
        <w:gridCol w:w="2641"/>
      </w:tblGrid>
      <w:tr w:rsidR="00CE2079" w14:paraId="73FACB77" w14:textId="77777777" w:rsidTr="00B61071">
        <w:trPr>
          <w:trHeight w:val="374"/>
        </w:trPr>
        <w:tc>
          <w:tcPr>
            <w:tcW w:w="1548" w:type="dxa"/>
            <w:shd w:val="solid" w:color="000000" w:fill="FFFFFF"/>
          </w:tcPr>
          <w:p w14:paraId="3CAD6E3B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346" w:type="dxa"/>
            <w:shd w:val="solid" w:color="000000" w:fill="FFFFFF"/>
          </w:tcPr>
          <w:p w14:paraId="646A99C9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3256" w:type="dxa"/>
            <w:shd w:val="solid" w:color="000000" w:fill="FFFFFF"/>
          </w:tcPr>
          <w:p w14:paraId="689A9161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Responsibilities</w:t>
            </w:r>
            <w:proofErr w:type="spellEnd"/>
          </w:p>
        </w:tc>
        <w:tc>
          <w:tcPr>
            <w:tcW w:w="2641" w:type="dxa"/>
            <w:shd w:val="solid" w:color="000000" w:fill="FFFFFF"/>
          </w:tcPr>
          <w:p w14:paraId="0CC81C85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</w:p>
        </w:tc>
      </w:tr>
      <w:tr w:rsidR="00CE2079" w14:paraId="6EF0B694" w14:textId="77777777" w:rsidTr="00B61071">
        <w:trPr>
          <w:trHeight w:val="874"/>
        </w:trPr>
        <w:tc>
          <w:tcPr>
            <w:tcW w:w="1548" w:type="dxa"/>
          </w:tcPr>
          <w:p w14:paraId="775C9A6D" w14:textId="01FBD459" w:rsidR="00B61071" w:rsidRPr="00B61071" w:rsidRDefault="00B61071" w:rsidP="00B61071">
            <w:pPr>
              <w:pStyle w:val="Textoindependiente"/>
              <w:ind w:left="0"/>
            </w:pPr>
            <w:r>
              <w:t xml:space="preserve">Estudiante de la Universidad </w:t>
            </w:r>
            <w:r w:rsidR="009D64A3">
              <w:t>Andrés</w:t>
            </w:r>
            <w:r>
              <w:t xml:space="preserve"> Bello</w:t>
            </w:r>
          </w:p>
        </w:tc>
        <w:tc>
          <w:tcPr>
            <w:tcW w:w="1346" w:type="dxa"/>
          </w:tcPr>
          <w:p w14:paraId="369D2DBA" w14:textId="2C20815E" w:rsidR="00B61071" w:rsidRPr="00B61071" w:rsidRDefault="00B61071" w:rsidP="00B61071">
            <w:pPr>
              <w:pStyle w:val="Textoindependiente"/>
              <w:ind w:left="0"/>
            </w:pPr>
            <w:r>
              <w:t>Usuarios</w:t>
            </w:r>
          </w:p>
        </w:tc>
        <w:tc>
          <w:tcPr>
            <w:tcW w:w="3256" w:type="dxa"/>
          </w:tcPr>
          <w:p w14:paraId="46F0023A" w14:textId="1BFEEC06" w:rsidR="00B61071" w:rsidRDefault="00B61071" w:rsidP="00B61071">
            <w:pPr>
              <w:pStyle w:val="Textoindependiente"/>
              <w:ind w:left="0"/>
            </w:pPr>
            <w:r>
              <w:t>Reportar fallas del Sistema</w:t>
            </w:r>
            <w:r w:rsidR="00EA6144">
              <w:t>.</w:t>
            </w:r>
          </w:p>
          <w:p w14:paraId="009233C1" w14:textId="1DB1701C" w:rsidR="00B61071" w:rsidRDefault="00B61071" w:rsidP="00B61071">
            <w:pPr>
              <w:pStyle w:val="Textoindependiente"/>
              <w:ind w:left="0"/>
            </w:pPr>
            <w:r>
              <w:t xml:space="preserve">No hacer mal uso de la </w:t>
            </w:r>
            <w:r w:rsidR="009D64A3">
              <w:t>aplicación</w:t>
            </w:r>
            <w:r w:rsidR="00EA6144">
              <w:t>.</w:t>
            </w:r>
          </w:p>
          <w:p w14:paraId="03D82DF0" w14:textId="3B26920D" w:rsidR="00B61071" w:rsidRPr="00B61071" w:rsidRDefault="00B61071" w:rsidP="00B61071">
            <w:pPr>
              <w:pStyle w:val="Textoindependiente"/>
              <w:ind w:left="0"/>
            </w:pPr>
            <w:r>
              <w:t>Ingresar con credenciales de la universidad</w:t>
            </w:r>
            <w:r w:rsidR="00EA6144">
              <w:t>.</w:t>
            </w:r>
          </w:p>
        </w:tc>
        <w:tc>
          <w:tcPr>
            <w:tcW w:w="2641" w:type="dxa"/>
          </w:tcPr>
          <w:p w14:paraId="63A5E936" w14:textId="7B41BF74" w:rsidR="0097085F" w:rsidRPr="0097085F" w:rsidRDefault="009332F8" w:rsidP="003A24E0">
            <w:pPr>
              <w:pStyle w:val="Textoindependiente"/>
              <w:ind w:left="0"/>
            </w:pPr>
            <w:r>
              <w:t>Es el usuario</w:t>
            </w:r>
          </w:p>
        </w:tc>
      </w:tr>
    </w:tbl>
    <w:p w14:paraId="239948C0" w14:textId="77777777" w:rsidR="00CE2079" w:rsidRDefault="00CE2079">
      <w:pPr>
        <w:pStyle w:val="Textoindependiente"/>
      </w:pPr>
    </w:p>
    <w:p w14:paraId="4A88A054" w14:textId="6079AC7C" w:rsidR="00CE2079" w:rsidRPr="009332F8" w:rsidRDefault="00CE2079">
      <w:pPr>
        <w:pStyle w:val="Ttulo2"/>
      </w:pPr>
      <w:bookmarkStart w:id="21" w:name="_Toc425054386"/>
      <w:bookmarkStart w:id="22" w:name="_Toc342757864"/>
      <w:bookmarkStart w:id="23" w:name="_Toc346297773"/>
      <w:bookmarkStart w:id="24" w:name="_Toc422186479"/>
      <w:bookmarkStart w:id="25" w:name="_Toc436203384"/>
      <w:bookmarkStart w:id="26" w:name="_Toc452813585"/>
      <w:bookmarkStart w:id="27" w:name="_Toc37681733"/>
      <w:proofErr w:type="spellStart"/>
      <w:r w:rsidRPr="009332F8">
        <w:t>User</w:t>
      </w:r>
      <w:proofErr w:type="spellEnd"/>
      <w:r w:rsidRPr="009332F8">
        <w:t xml:space="preserve"> </w:t>
      </w:r>
      <w:proofErr w:type="spellStart"/>
      <w:r w:rsidRPr="009332F8">
        <w:t>Environment</w:t>
      </w:r>
      <w:bookmarkEnd w:id="21"/>
      <w:bookmarkEnd w:id="22"/>
      <w:bookmarkEnd w:id="23"/>
      <w:bookmarkEnd w:id="24"/>
      <w:bookmarkEnd w:id="25"/>
      <w:bookmarkEnd w:id="26"/>
      <w:bookmarkEnd w:id="27"/>
      <w:proofErr w:type="spellEnd"/>
    </w:p>
    <w:p w14:paraId="767B814B" w14:textId="0E31529C" w:rsidR="00D067F6" w:rsidRDefault="00D067F6" w:rsidP="00D067F6">
      <w:pPr>
        <w:pStyle w:val="Textoindependiente"/>
        <w:ind w:left="0"/>
      </w:pPr>
      <w:r>
        <w:t xml:space="preserve">El sistema al ser </w:t>
      </w:r>
      <w:r w:rsidR="009D64A3">
        <w:t>una aplicación</w:t>
      </w:r>
      <w:r>
        <w:t xml:space="preserve"> web</w:t>
      </w:r>
      <w:r w:rsidR="009332F8">
        <w:t>,</w:t>
      </w:r>
      <w:r>
        <w:t xml:space="preserve"> se </w:t>
      </w:r>
      <w:r w:rsidR="009D64A3">
        <w:t>podrá</w:t>
      </w:r>
      <w:r>
        <w:t xml:space="preserve"> acceder desde un </w:t>
      </w:r>
      <w:r w:rsidR="009D64A3">
        <w:t>computador</w:t>
      </w:r>
      <w:r>
        <w:t xml:space="preserve">, </w:t>
      </w:r>
      <w:proofErr w:type="spellStart"/>
      <w:r w:rsidR="009332F8">
        <w:t>t</w:t>
      </w:r>
      <w:r w:rsidR="009D64A3">
        <w:t>ablet</w:t>
      </w:r>
      <w:proofErr w:type="spellEnd"/>
      <w:r>
        <w:t xml:space="preserve"> o </w:t>
      </w:r>
      <w:r w:rsidR="009D64A3">
        <w:t>celular</w:t>
      </w:r>
      <w:r w:rsidR="009332F8">
        <w:t xml:space="preserve"> h</w:t>
      </w:r>
      <w:r w:rsidR="009D64A3">
        <w:t>aciendo</w:t>
      </w:r>
      <w:r>
        <w:t xml:space="preserve"> </w:t>
      </w:r>
      <w:r w:rsidR="009D64A3">
        <w:t>hincapié</w:t>
      </w:r>
      <w:r>
        <w:t xml:space="preserve"> en el </w:t>
      </w:r>
      <w:proofErr w:type="spellStart"/>
      <w:r w:rsidR="00EA6144">
        <w:t>Responsive</w:t>
      </w:r>
      <w:proofErr w:type="spellEnd"/>
      <w:r>
        <w:t xml:space="preserve"> </w:t>
      </w:r>
      <w:proofErr w:type="spellStart"/>
      <w:r w:rsidR="00EA6144">
        <w:t>D</w:t>
      </w:r>
      <w:r w:rsidR="009D64A3">
        <w:t>esi</w:t>
      </w:r>
      <w:r w:rsidR="00EA6144">
        <w:t>gn</w:t>
      </w:r>
      <w:proofErr w:type="spellEnd"/>
      <w:r w:rsidR="00EA6144">
        <w:t xml:space="preserve"> para que no se tengan problemas con los diferentes tamaños de pantallas de los dispositivos</w:t>
      </w:r>
      <w:r>
        <w:t>.</w:t>
      </w:r>
    </w:p>
    <w:p w14:paraId="7B1BFEB9" w14:textId="38A39937" w:rsidR="00D067F6" w:rsidRDefault="00D067F6" w:rsidP="00D067F6">
      <w:pPr>
        <w:pStyle w:val="Textoindependiente"/>
        <w:ind w:left="0"/>
      </w:pPr>
      <w:r>
        <w:t xml:space="preserve">La </w:t>
      </w:r>
      <w:r w:rsidR="009D64A3">
        <w:t>interacción</w:t>
      </w:r>
      <w:r>
        <w:t xml:space="preserve"> del usuario con nuestra </w:t>
      </w:r>
      <w:r w:rsidR="009D64A3">
        <w:t>aplicación</w:t>
      </w:r>
      <w:r>
        <w:t xml:space="preserve"> </w:t>
      </w:r>
      <w:r w:rsidR="009D64A3">
        <w:t>tendrá</w:t>
      </w:r>
      <w:r>
        <w:t xml:space="preserve"> un ciclo </w:t>
      </w:r>
      <w:r w:rsidR="009D64A3">
        <w:t>acotado de</w:t>
      </w:r>
      <w:r>
        <w:t xml:space="preserve"> al menos un par de minutos, ya que si </w:t>
      </w:r>
      <w:r w:rsidR="00EA6144">
        <w:t>él</w:t>
      </w:r>
      <w:r>
        <w:t xml:space="preserve"> lo desea </w:t>
      </w:r>
      <w:r w:rsidR="009D64A3">
        <w:t>además</w:t>
      </w:r>
      <w:r>
        <w:t xml:space="preserve"> de informarse va a poder reaccionar a la noticia y </w:t>
      </w:r>
      <w:r w:rsidR="009D64A3">
        <w:t>podría</w:t>
      </w:r>
      <w:r>
        <w:t xml:space="preserve"> sumar </w:t>
      </w:r>
      <w:r w:rsidR="00DE5C0F">
        <w:t>algunos minutos</w:t>
      </w:r>
      <w:r>
        <w:t xml:space="preserve"> </w:t>
      </w:r>
      <w:r w:rsidR="009D64A3">
        <w:t>más</w:t>
      </w:r>
      <w:r>
        <w:t xml:space="preserve"> de </w:t>
      </w:r>
      <w:r w:rsidR="009D64A3">
        <w:t>conexión</w:t>
      </w:r>
      <w:r>
        <w:t>.</w:t>
      </w:r>
    </w:p>
    <w:p w14:paraId="40E1C2D4" w14:textId="153AE412" w:rsidR="00CE2079" w:rsidRDefault="00EA6144" w:rsidP="009332F8">
      <w:pPr>
        <w:pStyle w:val="Textoindependiente"/>
        <w:ind w:left="0"/>
      </w:pPr>
      <w:r>
        <w:t>T</w:t>
      </w:r>
      <w:r w:rsidR="009D64A3">
        <w:t>ambién</w:t>
      </w:r>
      <w:r w:rsidR="003A24E0">
        <w:t xml:space="preserve"> se debe tener claro que la cantidad de usuarios </w:t>
      </w:r>
      <w:r w:rsidR="009D64A3">
        <w:t>podría</w:t>
      </w:r>
      <w:r w:rsidR="003A24E0">
        <w:t xml:space="preserve"> variar </w:t>
      </w:r>
      <w:r w:rsidR="009D64A3">
        <w:t>respecto</w:t>
      </w:r>
      <w:r w:rsidR="003A24E0">
        <w:t xml:space="preserve"> a la sede en la que se </w:t>
      </w:r>
      <w:r w:rsidR="009D64A3">
        <w:t>esté</w:t>
      </w:r>
      <w:r w:rsidR="003A24E0">
        <w:t xml:space="preserve"> utilizando la </w:t>
      </w:r>
      <w:r w:rsidR="009D64A3">
        <w:t>aplicación</w:t>
      </w:r>
      <w:r w:rsidR="00DE5C0F">
        <w:t>, además se deberían tener en cuenta las concurrencias masivas al momento de sucesos importante a nivel país.</w:t>
      </w:r>
    </w:p>
    <w:p w14:paraId="2FFC0839" w14:textId="77777777" w:rsidR="00CE2079" w:rsidRDefault="00CE2079">
      <w:pPr>
        <w:pStyle w:val="Ttulo2"/>
      </w:pPr>
      <w:bookmarkStart w:id="28" w:name="_Toc452813588"/>
      <w:bookmarkStart w:id="29" w:name="_Toc37681734"/>
      <w:r>
        <w:t xml:space="preserve">Key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Needs</w:t>
      </w:r>
      <w:bookmarkEnd w:id="28"/>
      <w:bookmarkEnd w:id="29"/>
      <w:proofErr w:type="spellEnd"/>
    </w:p>
    <w:p w14:paraId="72D437F0" w14:textId="2C2E84D8" w:rsidR="008E3542" w:rsidRDefault="008E3542" w:rsidP="008E3542">
      <w:pPr>
        <w:pStyle w:val="Textoindependiente"/>
        <w:ind w:left="0"/>
      </w:pPr>
      <w:r>
        <w:t xml:space="preserve">El problema existente es la </w:t>
      </w:r>
      <w:r w:rsidR="00DE5C0F">
        <w:t>segmentación</w:t>
      </w:r>
      <w:r>
        <w:t xml:space="preserve"> de la </w:t>
      </w:r>
      <w:r w:rsidR="00DE5C0F">
        <w:t>información</w:t>
      </w:r>
      <w:r w:rsidR="00EA6144">
        <w:t xml:space="preserve"> </w:t>
      </w:r>
      <w:r w:rsidR="009332F8">
        <w:t>la cual</w:t>
      </w:r>
      <w:r w:rsidR="00EA6144">
        <w:t xml:space="preserve"> está</w:t>
      </w:r>
      <w:r w:rsidR="00DE5C0F">
        <w:t xml:space="preserve"> </w:t>
      </w:r>
      <w:r w:rsidR="009332F8">
        <w:t>re</w:t>
      </w:r>
      <w:r w:rsidR="00DE5C0F">
        <w:t>partida</w:t>
      </w:r>
      <w:r>
        <w:t xml:space="preserve"> a </w:t>
      </w:r>
      <w:r w:rsidR="00DE5C0F">
        <w:t>través</w:t>
      </w:r>
      <w:r>
        <w:t xml:space="preserve"> de varios canales</w:t>
      </w:r>
      <w:r w:rsidR="00EA6144">
        <w:t>,</w:t>
      </w:r>
      <w:r>
        <w:t xml:space="preserve"> como lo son el correo institucional, aplicaciones como </w:t>
      </w:r>
      <w:r w:rsidR="00DE5C0F">
        <w:t>Facebook</w:t>
      </w:r>
      <w:r w:rsidR="00EA6144">
        <w:t xml:space="preserve"> y</w:t>
      </w:r>
      <w:r>
        <w:t xml:space="preserve"> </w:t>
      </w:r>
      <w:r w:rsidR="00DE5C0F">
        <w:t>WhatsApp</w:t>
      </w:r>
      <w:r w:rsidR="00EA6144">
        <w:t>.</w:t>
      </w:r>
      <w:r>
        <w:t xml:space="preserve"> </w:t>
      </w:r>
      <w:r w:rsidR="00EA6144">
        <w:t>E</w:t>
      </w:r>
      <w:r>
        <w:t xml:space="preserve">n </w:t>
      </w:r>
      <w:r w:rsidR="00EA6144">
        <w:t xml:space="preserve">el caso de </w:t>
      </w:r>
      <w:r w:rsidR="00DE5C0F">
        <w:t>Facebook</w:t>
      </w:r>
      <w:r>
        <w:t xml:space="preserve"> la </w:t>
      </w:r>
      <w:r w:rsidR="00DE5C0F">
        <w:t>información</w:t>
      </w:r>
      <w:r>
        <w:t xml:space="preserve"> </w:t>
      </w:r>
      <w:r w:rsidR="00EA6144">
        <w:t>está</w:t>
      </w:r>
      <w:r>
        <w:t xml:space="preserve"> </w:t>
      </w:r>
      <w:r w:rsidR="00EA6144">
        <w:t xml:space="preserve">aún </w:t>
      </w:r>
      <w:r w:rsidR="00DE5C0F">
        <w:t>más</w:t>
      </w:r>
      <w:r>
        <w:t xml:space="preserve"> segmentada ya que existen </w:t>
      </w:r>
      <w:r w:rsidR="00DE5C0F">
        <w:t>demasiados</w:t>
      </w:r>
      <w:r>
        <w:t xml:space="preserve"> grupos no oficiales de la universidad por l</w:t>
      </w:r>
      <w:r w:rsidR="00EA6144">
        <w:t>a</w:t>
      </w:r>
      <w:r>
        <w:t xml:space="preserve"> que fluye la </w:t>
      </w:r>
      <w:r w:rsidR="00DE5C0F">
        <w:t>información</w:t>
      </w:r>
      <w:r>
        <w:t>.</w:t>
      </w:r>
    </w:p>
    <w:p w14:paraId="09C2C043" w14:textId="77777777" w:rsidR="0096219F" w:rsidRDefault="008E3542" w:rsidP="008E3542">
      <w:pPr>
        <w:pStyle w:val="Textoindependiente"/>
        <w:ind w:left="0"/>
      </w:pPr>
      <w:r>
        <w:t xml:space="preserve">La </w:t>
      </w:r>
      <w:r w:rsidR="00DE5C0F">
        <w:t>solución</w:t>
      </w:r>
      <w:r>
        <w:t xml:space="preserve"> que entrega la universidad es tener un grupo oficial de </w:t>
      </w:r>
      <w:r w:rsidR="00DE5C0F">
        <w:t>Facebook</w:t>
      </w:r>
      <w:r>
        <w:t xml:space="preserve"> donde postean las noticias, el gran problema </w:t>
      </w:r>
      <w:r w:rsidR="00DE5C0F">
        <w:t>aquí</w:t>
      </w:r>
      <w:r>
        <w:t xml:space="preserve"> es que solo son noticias relevantes para lo </w:t>
      </w:r>
      <w:r w:rsidR="00DE5C0F">
        <w:t>totalidad</w:t>
      </w:r>
      <w:r>
        <w:t xml:space="preserve"> de la universidad, no </w:t>
      </w:r>
      <w:r w:rsidR="00DE5C0F">
        <w:t>así</w:t>
      </w:r>
      <w:r>
        <w:t xml:space="preserve"> </w:t>
      </w:r>
      <w:r w:rsidR="00DE5C0F">
        <w:t>fijándose</w:t>
      </w:r>
      <w:r>
        <w:t xml:space="preserve"> en una facultad o sede.</w:t>
      </w:r>
    </w:p>
    <w:p w14:paraId="1DD842F1" w14:textId="30157AD2" w:rsidR="008E3542" w:rsidRDefault="008E3542" w:rsidP="008E3542">
      <w:pPr>
        <w:pStyle w:val="Textoindependiente"/>
        <w:ind w:left="0"/>
      </w:pPr>
      <w:r>
        <w:t xml:space="preserve">Una de las soluciones que se nos </w:t>
      </w:r>
      <w:r w:rsidR="009332F8">
        <w:t>h</w:t>
      </w:r>
      <w:r>
        <w:t xml:space="preserve">a encargado es la </w:t>
      </w:r>
      <w:r w:rsidR="00EA6144">
        <w:t xml:space="preserve">de </w:t>
      </w:r>
      <w:r>
        <w:t>agrupar toda</w:t>
      </w:r>
      <w:r w:rsidR="00EA6144">
        <w:t xml:space="preserve"> la</w:t>
      </w:r>
      <w:r>
        <w:t xml:space="preserve"> </w:t>
      </w:r>
      <w:r w:rsidR="00DE5C0F">
        <w:t>información</w:t>
      </w:r>
      <w:r>
        <w:t xml:space="preserve"> en un solo lugar,</w:t>
      </w:r>
      <w:r w:rsidR="00EA6144">
        <w:t xml:space="preserve"> a través </w:t>
      </w:r>
      <w:proofErr w:type="gramStart"/>
      <w:r w:rsidR="00EA6144">
        <w:t>de los centro</w:t>
      </w:r>
      <w:proofErr w:type="gramEnd"/>
      <w:r w:rsidR="00EA6144">
        <w:t xml:space="preserve"> de alumnos, llegando así a la idea de </w:t>
      </w:r>
      <w:r w:rsidR="0096219F">
        <w:t>un Blog</w:t>
      </w:r>
      <w:r w:rsidR="00EA6144">
        <w:t>.</w:t>
      </w:r>
    </w:p>
    <w:p w14:paraId="431585EF" w14:textId="2BBFEBC8" w:rsidR="009332F8" w:rsidRDefault="009332F8" w:rsidP="008E3542">
      <w:pPr>
        <w:pStyle w:val="Textoindependiente"/>
        <w:ind w:left="0"/>
      </w:pPr>
    </w:p>
    <w:p w14:paraId="7CC515D8" w14:textId="77777777" w:rsidR="009332F8" w:rsidRPr="008E3542" w:rsidRDefault="009332F8" w:rsidP="008E3542">
      <w:pPr>
        <w:pStyle w:val="Textoindependiente"/>
        <w:ind w:left="0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CE2079" w14:paraId="261AEE3A" w14:textId="77777777">
        <w:tc>
          <w:tcPr>
            <w:tcW w:w="2808" w:type="dxa"/>
            <w:shd w:val="solid" w:color="000000" w:fill="FFFFFF"/>
          </w:tcPr>
          <w:p w14:paraId="0C8CD273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Need</w:t>
            </w:r>
            <w:proofErr w:type="spellEnd"/>
          </w:p>
        </w:tc>
        <w:tc>
          <w:tcPr>
            <w:tcW w:w="900" w:type="dxa"/>
            <w:shd w:val="solid" w:color="000000" w:fill="FFFFFF"/>
          </w:tcPr>
          <w:p w14:paraId="1172306A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1350" w:type="dxa"/>
            <w:shd w:val="solid" w:color="000000" w:fill="FFFFFF"/>
          </w:tcPr>
          <w:p w14:paraId="64B8138B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Concerns</w:t>
            </w:r>
            <w:proofErr w:type="spellEnd"/>
          </w:p>
        </w:tc>
        <w:tc>
          <w:tcPr>
            <w:tcW w:w="1890" w:type="dxa"/>
            <w:shd w:val="solid" w:color="000000" w:fill="FFFFFF"/>
          </w:tcPr>
          <w:p w14:paraId="04D2AED1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Current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Solution</w:t>
            </w:r>
            <w:proofErr w:type="spellEnd"/>
          </w:p>
        </w:tc>
        <w:tc>
          <w:tcPr>
            <w:tcW w:w="2520" w:type="dxa"/>
            <w:gridSpan w:val="2"/>
            <w:shd w:val="solid" w:color="000000" w:fill="FFFFFF"/>
          </w:tcPr>
          <w:p w14:paraId="218929F2" w14:textId="77777777" w:rsidR="00CE2079" w:rsidRDefault="00CE2079">
            <w:pPr>
              <w:pStyle w:val="Textoindependien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Proposed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Solutions</w:t>
            </w:r>
            <w:proofErr w:type="spellEnd"/>
          </w:p>
        </w:tc>
      </w:tr>
      <w:tr w:rsidR="00CE2079" w14:paraId="3AED72C5" w14:textId="77777777">
        <w:tc>
          <w:tcPr>
            <w:tcW w:w="2808" w:type="dxa"/>
          </w:tcPr>
          <w:p w14:paraId="7231DB38" w14:textId="0B78E910" w:rsidR="00CE2079" w:rsidRDefault="008E3542">
            <w:pPr>
              <w:pStyle w:val="Textoindependiente"/>
              <w:ind w:left="0"/>
            </w:pPr>
            <w:r>
              <w:t xml:space="preserve">Unir la </w:t>
            </w:r>
            <w:r w:rsidR="00DE5C0F">
              <w:t>información</w:t>
            </w:r>
          </w:p>
        </w:tc>
        <w:tc>
          <w:tcPr>
            <w:tcW w:w="900" w:type="dxa"/>
          </w:tcPr>
          <w:p w14:paraId="7DB3DD5D" w14:textId="77777777" w:rsidR="00CE2079" w:rsidRDefault="008E3542">
            <w:pPr>
              <w:pStyle w:val="Textoindependiente"/>
              <w:ind w:left="0"/>
            </w:pPr>
            <w:r>
              <w:t>Alta</w:t>
            </w:r>
          </w:p>
        </w:tc>
        <w:tc>
          <w:tcPr>
            <w:tcW w:w="1350" w:type="dxa"/>
          </w:tcPr>
          <w:p w14:paraId="784039E2" w14:textId="4AC126B2" w:rsidR="00CE2079" w:rsidRDefault="00EA6144">
            <w:pPr>
              <w:pStyle w:val="Textoindependiente"/>
              <w:ind w:left="0"/>
            </w:pPr>
            <w:r>
              <w:t xml:space="preserve">Los estudiantes puedan ver </w:t>
            </w:r>
            <w:r w:rsidR="0096219F">
              <w:t>las noticias, sin tener que andar buscando de forma exhaustiva.</w:t>
            </w:r>
          </w:p>
        </w:tc>
        <w:tc>
          <w:tcPr>
            <w:tcW w:w="1980" w:type="dxa"/>
            <w:gridSpan w:val="2"/>
          </w:tcPr>
          <w:p w14:paraId="7368E478" w14:textId="77777777" w:rsidR="00CE2079" w:rsidRDefault="008E3542">
            <w:pPr>
              <w:pStyle w:val="Textoindependiente"/>
              <w:ind w:left="0"/>
            </w:pPr>
            <w:r>
              <w:t xml:space="preserve">Hacer un grupo </w:t>
            </w:r>
            <w:r w:rsidR="00DE5C0F">
              <w:t>oficial</w:t>
            </w:r>
            <w:r>
              <w:t xml:space="preserve"> de </w:t>
            </w:r>
            <w:r w:rsidR="00DE5C0F">
              <w:t>Facebook</w:t>
            </w:r>
            <w:r>
              <w:t>.</w:t>
            </w:r>
          </w:p>
          <w:p w14:paraId="52F9921B" w14:textId="34379302" w:rsidR="0096219F" w:rsidRDefault="0096219F">
            <w:pPr>
              <w:pStyle w:val="Textoindependiente"/>
              <w:ind w:left="0"/>
            </w:pPr>
            <w:r>
              <w:t>Además de usar sus canales propios como lo son el correo institucional.</w:t>
            </w:r>
          </w:p>
        </w:tc>
        <w:tc>
          <w:tcPr>
            <w:tcW w:w="2430" w:type="dxa"/>
          </w:tcPr>
          <w:p w14:paraId="4B66EB27" w14:textId="7578C5B9" w:rsidR="00CE2079" w:rsidRDefault="008E3542">
            <w:pPr>
              <w:pStyle w:val="Textoindependiente"/>
              <w:ind w:left="0"/>
            </w:pPr>
            <w:r>
              <w:t xml:space="preserve">La </w:t>
            </w:r>
            <w:r w:rsidR="00DE5C0F">
              <w:t>creación</w:t>
            </w:r>
            <w:r>
              <w:t xml:space="preserve"> de un blog.</w:t>
            </w:r>
          </w:p>
          <w:p w14:paraId="46580CBC" w14:textId="7AD16136" w:rsidR="008E3542" w:rsidRDefault="008E3542">
            <w:pPr>
              <w:pStyle w:val="Textoindependiente"/>
              <w:ind w:left="0"/>
            </w:pPr>
            <w:r>
              <w:t xml:space="preserve">Los centros de alumno puedan postear por </w:t>
            </w:r>
            <w:r w:rsidR="0096219F">
              <w:t xml:space="preserve">cada </w:t>
            </w:r>
            <w:r>
              <w:t>Carrera.</w:t>
            </w:r>
          </w:p>
        </w:tc>
      </w:tr>
    </w:tbl>
    <w:p w14:paraId="4258CDAD" w14:textId="77777777" w:rsidR="00CE2079" w:rsidRDefault="00CE2079">
      <w:pPr>
        <w:pStyle w:val="Textoindependiente"/>
      </w:pPr>
    </w:p>
    <w:p w14:paraId="63D74514" w14:textId="67CA533C" w:rsidR="00CE2079" w:rsidRDefault="00DE5C0F">
      <w:pPr>
        <w:pStyle w:val="Ttulo2"/>
      </w:pPr>
      <w:bookmarkStart w:id="30" w:name="_Toc452813589"/>
      <w:bookmarkStart w:id="31" w:name="_Toc37681735"/>
      <w:r>
        <w:t>Alternativas</w:t>
      </w:r>
      <w:r w:rsidR="00CE2079">
        <w:t xml:space="preserve"> and </w:t>
      </w:r>
      <w:bookmarkEnd w:id="30"/>
      <w:proofErr w:type="spellStart"/>
      <w:r>
        <w:t>Competi</w:t>
      </w:r>
      <w:r w:rsidR="009332F8">
        <w:t>tio</w:t>
      </w:r>
      <w:r>
        <w:t>n</w:t>
      </w:r>
      <w:bookmarkEnd w:id="31"/>
      <w:proofErr w:type="spellEnd"/>
    </w:p>
    <w:p w14:paraId="54820B4C" w14:textId="2263C5D3" w:rsidR="008E3542" w:rsidRDefault="008E3542" w:rsidP="008E3542">
      <w:pPr>
        <w:pStyle w:val="Textoindependiente"/>
        <w:ind w:left="0"/>
      </w:pPr>
      <w:r>
        <w:t xml:space="preserve">Nuestros principales competidores son los grupos tanto oficiales </w:t>
      </w:r>
      <w:r w:rsidR="00DE5C0F">
        <w:t>como</w:t>
      </w:r>
      <w:r>
        <w:t xml:space="preserve"> no oficiales de la Universidad entre ellos encontramos:</w:t>
      </w:r>
    </w:p>
    <w:p w14:paraId="1BF84631" w14:textId="245ACE1D" w:rsidR="008E3542" w:rsidRDefault="008E3542" w:rsidP="008E3542">
      <w:pPr>
        <w:pStyle w:val="Textoindependiente"/>
        <w:ind w:left="0"/>
      </w:pPr>
      <w:r>
        <w:t>-</w:t>
      </w:r>
      <w:r w:rsidR="009332F8">
        <w:t xml:space="preserve"> </w:t>
      </w:r>
      <w:r>
        <w:t>Facebook</w:t>
      </w:r>
    </w:p>
    <w:p w14:paraId="1EA988A4" w14:textId="4AA1E382" w:rsidR="008E3542" w:rsidRDefault="008E3542" w:rsidP="008E3542">
      <w:pPr>
        <w:pStyle w:val="Textoindependiente"/>
        <w:ind w:left="0"/>
      </w:pPr>
      <w:r>
        <w:t>-</w:t>
      </w:r>
      <w:r w:rsidR="009332F8">
        <w:t xml:space="preserve"> </w:t>
      </w:r>
      <w:r w:rsidR="00DE5C0F">
        <w:t>WhatsApp</w:t>
      </w:r>
    </w:p>
    <w:p w14:paraId="68EBAFF3" w14:textId="3FA1DC2D" w:rsidR="008E3542" w:rsidRDefault="008E3542" w:rsidP="008E3542">
      <w:pPr>
        <w:pStyle w:val="Textoindependiente"/>
        <w:ind w:left="0"/>
      </w:pPr>
      <w:r>
        <w:t>-</w:t>
      </w:r>
      <w:r w:rsidR="009332F8">
        <w:t xml:space="preserve"> </w:t>
      </w:r>
      <w:r>
        <w:t>Correo institucional</w:t>
      </w:r>
    </w:p>
    <w:p w14:paraId="34C9FC35" w14:textId="725841B6" w:rsidR="008E3542" w:rsidRDefault="008E3542" w:rsidP="008E3542">
      <w:pPr>
        <w:pStyle w:val="Textoindependiente"/>
        <w:ind w:left="0"/>
      </w:pPr>
      <w:r>
        <w:t>-</w:t>
      </w:r>
      <w:r w:rsidR="009332F8">
        <w:t xml:space="preserve"> </w:t>
      </w:r>
      <w:r w:rsidR="00DE5C0F">
        <w:t>Notificaciones</w:t>
      </w:r>
      <w:r>
        <w:t xml:space="preserve"> a </w:t>
      </w:r>
      <w:r w:rsidR="00DE5C0F">
        <w:t>través</w:t>
      </w:r>
      <w:r>
        <w:t xml:space="preserve"> de la </w:t>
      </w:r>
      <w:r w:rsidR="00DE5C0F">
        <w:t>aplicación</w:t>
      </w:r>
      <w:r>
        <w:t xml:space="preserve"> que generalmente no notifica.</w:t>
      </w:r>
    </w:p>
    <w:p w14:paraId="3EDDDB87" w14:textId="77777777" w:rsidR="009332F8" w:rsidRPr="008E3542" w:rsidRDefault="009332F8" w:rsidP="008E3542">
      <w:pPr>
        <w:pStyle w:val="Textoindependiente"/>
        <w:ind w:left="0"/>
      </w:pPr>
    </w:p>
    <w:p w14:paraId="43DD4B8E" w14:textId="2429E8EF" w:rsidR="00CE2079" w:rsidRPr="009332F8" w:rsidRDefault="00CE2079">
      <w:pPr>
        <w:pStyle w:val="Ttulo1"/>
      </w:pPr>
      <w:bookmarkStart w:id="32" w:name="_Toc436203387"/>
      <w:bookmarkStart w:id="33" w:name="_Toc452813590"/>
      <w:bookmarkStart w:id="34" w:name="_Toc37681736"/>
      <w:bookmarkEnd w:id="13"/>
      <w:proofErr w:type="spellStart"/>
      <w:r w:rsidRPr="009332F8">
        <w:t>Product</w:t>
      </w:r>
      <w:proofErr w:type="spellEnd"/>
      <w:r w:rsidRPr="009332F8">
        <w:t xml:space="preserve"> </w:t>
      </w:r>
      <w:proofErr w:type="spellStart"/>
      <w:r w:rsidRPr="009332F8">
        <w:t>Overview</w:t>
      </w:r>
      <w:bookmarkEnd w:id="32"/>
      <w:bookmarkEnd w:id="33"/>
      <w:bookmarkEnd w:id="34"/>
      <w:proofErr w:type="spellEnd"/>
    </w:p>
    <w:p w14:paraId="55244DC7" w14:textId="2F0AEF43" w:rsidR="0022433A" w:rsidRPr="0022433A" w:rsidRDefault="0022433A" w:rsidP="0022433A">
      <w:pPr>
        <w:pStyle w:val="Textoindependiente"/>
        <w:ind w:left="0"/>
      </w:pPr>
      <w:r w:rsidRPr="0022433A">
        <w:t xml:space="preserve">El problema que se quiere resolver es la segmentación de información en la universidad, además de la dificultad para acceder a ella, esto lo queremos resolver a través de una aplicación web en la que se irán subiendo noticias y estas serán desplegadas ordenadas por antigüedad. Para esto requerimos servicios de Microsoft </w:t>
      </w:r>
      <w:proofErr w:type="spellStart"/>
      <w:r w:rsidR="009332F8">
        <w:t>I</w:t>
      </w:r>
      <w:r w:rsidRPr="0022433A">
        <w:t>dentity</w:t>
      </w:r>
      <w:proofErr w:type="spellEnd"/>
      <w:r w:rsidRPr="0022433A">
        <w:t xml:space="preserve"> para poder validar que los usuarios </w:t>
      </w:r>
      <w:r w:rsidR="009332F8">
        <w:t>pertenecerán</w:t>
      </w:r>
      <w:r w:rsidRPr="0022433A">
        <w:t xml:space="preserve"> </w:t>
      </w:r>
      <w:r w:rsidR="009332F8">
        <w:t>a la</w:t>
      </w:r>
      <w:r w:rsidRPr="0022433A">
        <w:t xml:space="preserve"> universidad, para</w:t>
      </w:r>
      <w:r w:rsidR="0096219F">
        <w:t xml:space="preserve"> que</w:t>
      </w:r>
      <w:r w:rsidRPr="0022433A">
        <w:t xml:space="preserve"> esto pueda funcionar el usuario debe estar conectado a internet y que además los centros de alumnos tengan </w:t>
      </w:r>
      <w:r w:rsidR="0096219F" w:rsidRPr="0022433A">
        <w:t>disposición a</w:t>
      </w:r>
      <w:r w:rsidRPr="0022433A">
        <w:t xml:space="preserve"> publicar noticias.</w:t>
      </w:r>
    </w:p>
    <w:p w14:paraId="78FD2CA9" w14:textId="5FB3C6E1" w:rsidR="00CE2079" w:rsidRDefault="0022433A">
      <w:pPr>
        <w:pStyle w:val="Ttulo2"/>
      </w:pPr>
      <w:bookmarkStart w:id="35" w:name="_Toc346297779"/>
      <w:bookmarkStart w:id="36" w:name="_Toc425054393"/>
      <w:bookmarkStart w:id="37" w:name="_Toc422186486"/>
      <w:bookmarkStart w:id="38" w:name="_Toc436203389"/>
      <w:bookmarkStart w:id="39" w:name="_Toc452813592"/>
      <w:r>
        <w:t xml:space="preserve"> </w:t>
      </w:r>
      <w:bookmarkStart w:id="40" w:name="_Toc37681737"/>
      <w:proofErr w:type="spellStart"/>
      <w:r w:rsidR="00CE2079">
        <w:t>Summary</w:t>
      </w:r>
      <w:proofErr w:type="spellEnd"/>
      <w:r w:rsidR="00CE2079">
        <w:t xml:space="preserve"> </w:t>
      </w:r>
      <w:proofErr w:type="spellStart"/>
      <w:r w:rsidR="00CE2079">
        <w:t>of</w:t>
      </w:r>
      <w:proofErr w:type="spellEnd"/>
      <w:r w:rsidR="00CE2079">
        <w:t xml:space="preserve"> </w:t>
      </w:r>
      <w:proofErr w:type="spellStart"/>
      <w:r w:rsidR="00CE2079">
        <w:t>Capabilities</w:t>
      </w:r>
      <w:bookmarkEnd w:id="35"/>
      <w:bookmarkEnd w:id="36"/>
      <w:bookmarkEnd w:id="37"/>
      <w:bookmarkEnd w:id="38"/>
      <w:bookmarkEnd w:id="39"/>
      <w:bookmarkEnd w:id="40"/>
      <w:proofErr w:type="spellEnd"/>
    </w:p>
    <w:p w14:paraId="23A749E8" w14:textId="70396BC5" w:rsidR="00F14F83" w:rsidRDefault="00F14F83" w:rsidP="00F14F83">
      <w:pPr>
        <w:pStyle w:val="Textoindependiente"/>
        <w:ind w:left="0"/>
      </w:pPr>
      <w:r>
        <w:t xml:space="preserve">Nuestro proyecto de </w:t>
      </w:r>
      <w:r w:rsidR="0096219F">
        <w:t>B</w:t>
      </w:r>
      <w:r>
        <w:t>log va a otorgar</w:t>
      </w:r>
      <w:r w:rsidR="0096219F">
        <w:t>:</w:t>
      </w:r>
    </w:p>
    <w:p w14:paraId="63CAFC28" w14:textId="0EE194B6" w:rsidR="00F14F83" w:rsidRDefault="00F14F83" w:rsidP="00F14F83">
      <w:pPr>
        <w:pStyle w:val="Textoindependiente"/>
        <w:ind w:left="0"/>
      </w:pPr>
      <w:r>
        <w:t>-</w:t>
      </w:r>
      <w:r w:rsidR="009332F8">
        <w:t xml:space="preserve"> </w:t>
      </w:r>
      <w:r>
        <w:t xml:space="preserve">Rapidez en la </w:t>
      </w:r>
      <w:r w:rsidR="00DE5C0F">
        <w:t>búsqueda</w:t>
      </w:r>
      <w:r>
        <w:t xml:space="preserve"> de </w:t>
      </w:r>
      <w:r w:rsidR="00DE5C0F">
        <w:t>información</w:t>
      </w:r>
      <w:r>
        <w:t xml:space="preserve"> </w:t>
      </w:r>
      <w:r w:rsidR="00DE5C0F">
        <w:t>relevante</w:t>
      </w:r>
      <w:r>
        <w:t xml:space="preserve"> para el estudiante cuando este quiera disponer de </w:t>
      </w:r>
      <w:r w:rsidR="0096219F">
        <w:t>ella.</w:t>
      </w:r>
    </w:p>
    <w:p w14:paraId="7D38712E" w14:textId="6F897E29" w:rsidR="00F14F83" w:rsidRDefault="00F14F83" w:rsidP="00F14F83">
      <w:pPr>
        <w:pStyle w:val="Textoindependiente"/>
        <w:ind w:left="0"/>
      </w:pPr>
      <w:r>
        <w:t>-</w:t>
      </w:r>
      <w:r w:rsidR="009332F8">
        <w:t xml:space="preserve"> </w:t>
      </w:r>
      <w:r w:rsidR="0096219F">
        <w:t>T</w:t>
      </w:r>
      <w:r w:rsidR="00DE5C0F">
        <w:t>ambién</w:t>
      </w:r>
      <w:r>
        <w:t xml:space="preserve"> </w:t>
      </w:r>
      <w:r w:rsidR="0096219F">
        <w:t>dispondrá</w:t>
      </w:r>
      <w:r>
        <w:t xml:space="preserve"> de un entorno controlado ya que</w:t>
      </w:r>
      <w:r w:rsidR="0096219F">
        <w:t xml:space="preserve"> </w:t>
      </w:r>
      <w:r w:rsidR="00DE5C0F">
        <w:t>existir</w:t>
      </w:r>
      <w:r w:rsidR="0096219F">
        <w:t>á</w:t>
      </w:r>
      <w:r>
        <w:t xml:space="preserve"> como un medio oficial con sus respectivos administradores, no </w:t>
      </w:r>
      <w:r w:rsidR="009332F8">
        <w:t>así</w:t>
      </w:r>
      <w:r>
        <w:t xml:space="preserve"> en </w:t>
      </w:r>
      <w:r w:rsidR="00DE5C0F">
        <w:t>Facebook</w:t>
      </w:r>
      <w:r>
        <w:t>.</w:t>
      </w:r>
    </w:p>
    <w:p w14:paraId="795AEC11" w14:textId="0D0EA13F" w:rsidR="00F14F83" w:rsidRDefault="00F14F83" w:rsidP="00F14F83">
      <w:pPr>
        <w:pStyle w:val="Textoindependiente"/>
        <w:ind w:left="0"/>
      </w:pPr>
      <w:r>
        <w:t>-</w:t>
      </w:r>
      <w:r w:rsidR="009332F8">
        <w:t xml:space="preserve"> </w:t>
      </w:r>
      <w:r>
        <w:t xml:space="preserve">Se verifica si el usuario que ingrese a la </w:t>
      </w:r>
      <w:r w:rsidR="00DE5C0F">
        <w:t>aplicación</w:t>
      </w:r>
      <w:r>
        <w:t xml:space="preserve"> es parte de la universidad </w:t>
      </w:r>
      <w:r w:rsidR="00DE5C0F">
        <w:t>Andrés</w:t>
      </w:r>
      <w:r>
        <w:t xml:space="preserve"> Bello.</w:t>
      </w:r>
    </w:p>
    <w:p w14:paraId="301F39D8" w14:textId="52F8AF9D" w:rsidR="00CE2079" w:rsidRDefault="00F14F83" w:rsidP="00F14F83">
      <w:pPr>
        <w:pStyle w:val="Textoindependiente"/>
        <w:ind w:left="0"/>
      </w:pPr>
      <w:r>
        <w:t>-</w:t>
      </w:r>
      <w:r w:rsidR="009332F8">
        <w:t xml:space="preserve"> </w:t>
      </w:r>
      <w:r>
        <w:t xml:space="preserve">En el caso de que el estudiante tenga problemas con sus </w:t>
      </w:r>
      <w:r w:rsidR="0096219F">
        <w:t>credenciales (c</w:t>
      </w:r>
      <w:r>
        <w:t>orreo/</w:t>
      </w:r>
      <w:proofErr w:type="spellStart"/>
      <w:proofErr w:type="gramStart"/>
      <w:r>
        <w:t>password</w:t>
      </w:r>
      <w:proofErr w:type="spellEnd"/>
      <w:proofErr w:type="gramEnd"/>
      <w:r>
        <w:t xml:space="preserve">), uno de los administradores le </w:t>
      </w:r>
      <w:r w:rsidR="00DE5C0F">
        <w:t>podrá</w:t>
      </w:r>
      <w:r>
        <w:t xml:space="preserve"> registrar con su correo personal para que </w:t>
      </w:r>
      <w:r w:rsidR="0096219F">
        <w:t>así</w:t>
      </w:r>
      <w:r>
        <w:t xml:space="preserve"> pueda hacer uso de la </w:t>
      </w:r>
      <w:r w:rsidR="00DE5C0F">
        <w:t>aplicación</w:t>
      </w:r>
      <w:r>
        <w:t>.</w:t>
      </w:r>
    </w:p>
    <w:p w14:paraId="2975EF15" w14:textId="7A8DF1FF" w:rsidR="009332F8" w:rsidRDefault="009332F8" w:rsidP="00F14F83">
      <w:pPr>
        <w:pStyle w:val="Textoindependiente"/>
        <w:ind w:left="0"/>
      </w:pPr>
    </w:p>
    <w:p w14:paraId="3289B0F5" w14:textId="213A7D98" w:rsidR="009332F8" w:rsidRDefault="009332F8" w:rsidP="00F14F83">
      <w:pPr>
        <w:pStyle w:val="Textoindependiente"/>
        <w:ind w:left="0"/>
      </w:pPr>
    </w:p>
    <w:p w14:paraId="5BF10184" w14:textId="781F6EC6" w:rsidR="009332F8" w:rsidRDefault="009332F8" w:rsidP="00F14F83">
      <w:pPr>
        <w:pStyle w:val="Textoindependiente"/>
        <w:ind w:left="0"/>
      </w:pPr>
    </w:p>
    <w:p w14:paraId="68E9A5E0" w14:textId="369C0A4B" w:rsidR="009332F8" w:rsidRDefault="009332F8" w:rsidP="00F14F83">
      <w:pPr>
        <w:pStyle w:val="Textoindependiente"/>
        <w:ind w:left="0"/>
      </w:pPr>
    </w:p>
    <w:p w14:paraId="1B43BB1C" w14:textId="35477E81" w:rsidR="009332F8" w:rsidRDefault="009332F8" w:rsidP="00F14F83">
      <w:pPr>
        <w:pStyle w:val="Textoindependiente"/>
        <w:ind w:left="0"/>
      </w:pPr>
    </w:p>
    <w:p w14:paraId="12CCFAA0" w14:textId="77777777" w:rsidR="009332F8" w:rsidRDefault="009332F8" w:rsidP="00F14F83">
      <w:pPr>
        <w:pStyle w:val="Textoindependiente"/>
        <w:ind w:left="0"/>
      </w:pPr>
    </w:p>
    <w:p w14:paraId="4A3AF629" w14:textId="26B55568" w:rsidR="00CE2079" w:rsidRPr="009332F8" w:rsidRDefault="00CE2079">
      <w:pPr>
        <w:pStyle w:val="Ttulo1"/>
      </w:pPr>
      <w:bookmarkStart w:id="41" w:name="_Toc436203402"/>
      <w:bookmarkStart w:id="42" w:name="_Toc452813596"/>
      <w:bookmarkStart w:id="43" w:name="_Toc37681738"/>
      <w:proofErr w:type="spellStart"/>
      <w:r w:rsidRPr="009332F8">
        <w:lastRenderedPageBreak/>
        <w:t>Product</w:t>
      </w:r>
      <w:proofErr w:type="spellEnd"/>
      <w:r w:rsidRPr="009332F8">
        <w:t xml:space="preserve"> </w:t>
      </w:r>
      <w:proofErr w:type="spellStart"/>
      <w:r w:rsidRPr="009332F8">
        <w:t>Features</w:t>
      </w:r>
      <w:bookmarkEnd w:id="41"/>
      <w:bookmarkEnd w:id="42"/>
      <w:bookmarkEnd w:id="43"/>
      <w:proofErr w:type="spellEnd"/>
    </w:p>
    <w:p w14:paraId="597EAFD9" w14:textId="0ED523AA" w:rsidR="001102F2" w:rsidRDefault="001102F2" w:rsidP="001102F2">
      <w:pPr>
        <w:pStyle w:val="Textoindependiente"/>
        <w:ind w:left="0"/>
      </w:pPr>
    </w:p>
    <w:p w14:paraId="0A438E5B" w14:textId="77777777" w:rsidR="003A24E0" w:rsidRDefault="003A24E0" w:rsidP="001102F2">
      <w:pPr>
        <w:pStyle w:val="Textoindependiente"/>
        <w:ind w:left="0"/>
      </w:pPr>
    </w:p>
    <w:tbl>
      <w:tblPr>
        <w:tblStyle w:val="Tablaelegante"/>
        <w:tblW w:w="9664" w:type="dxa"/>
        <w:tblLook w:val="04A0" w:firstRow="1" w:lastRow="0" w:firstColumn="1" w:lastColumn="0" w:noHBand="0" w:noVBand="1"/>
      </w:tblPr>
      <w:tblGrid>
        <w:gridCol w:w="2039"/>
        <w:gridCol w:w="2180"/>
        <w:gridCol w:w="3136"/>
        <w:gridCol w:w="2309"/>
      </w:tblGrid>
      <w:tr w:rsidR="008139D2" w14:paraId="0F7B7B88" w14:textId="77777777" w:rsidTr="00813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tcW w:w="2039" w:type="dxa"/>
          </w:tcPr>
          <w:p w14:paraId="1E1CC161" w14:textId="05E2A40D" w:rsidR="003A24E0" w:rsidRDefault="003A24E0" w:rsidP="001102F2">
            <w:pPr>
              <w:pStyle w:val="Textoindependiente"/>
              <w:ind w:left="0"/>
            </w:pPr>
            <w:r>
              <w:t>CarACTERISTICAS</w:t>
            </w:r>
          </w:p>
        </w:tc>
        <w:tc>
          <w:tcPr>
            <w:tcW w:w="2180" w:type="dxa"/>
          </w:tcPr>
          <w:p w14:paraId="50336E2B" w14:textId="649A3FB0" w:rsidR="003A24E0" w:rsidRDefault="008139D2" w:rsidP="001102F2">
            <w:pPr>
              <w:pStyle w:val="Textoindependiente"/>
              <w:ind w:left="0"/>
            </w:pPr>
            <w:r>
              <w:t>tAREA</w:t>
            </w:r>
          </w:p>
        </w:tc>
        <w:tc>
          <w:tcPr>
            <w:tcW w:w="3136" w:type="dxa"/>
          </w:tcPr>
          <w:p w14:paraId="60164FD8" w14:textId="0D4F1A41" w:rsidR="003A24E0" w:rsidRDefault="008139D2" w:rsidP="001102F2">
            <w:pPr>
              <w:pStyle w:val="Textoindependiente"/>
              <w:ind w:left="0"/>
            </w:pPr>
            <w:r>
              <w:t>pROBLEMATICA</w:t>
            </w:r>
          </w:p>
        </w:tc>
        <w:tc>
          <w:tcPr>
            <w:tcW w:w="2309" w:type="dxa"/>
          </w:tcPr>
          <w:p w14:paraId="530204B5" w14:textId="02C83B9B" w:rsidR="003A24E0" w:rsidRDefault="008139D2" w:rsidP="001102F2">
            <w:pPr>
              <w:pStyle w:val="Textoindependiente"/>
              <w:ind w:left="0"/>
            </w:pPr>
            <w:r>
              <w:t>sOLUCION</w:t>
            </w:r>
          </w:p>
        </w:tc>
      </w:tr>
      <w:tr w:rsidR="008139D2" w14:paraId="06BE6724" w14:textId="77777777" w:rsidTr="008139D2">
        <w:trPr>
          <w:trHeight w:val="429"/>
        </w:trPr>
        <w:tc>
          <w:tcPr>
            <w:tcW w:w="2039" w:type="dxa"/>
          </w:tcPr>
          <w:p w14:paraId="0F3ED9D7" w14:textId="362945F4" w:rsidR="003A24E0" w:rsidRDefault="003A24E0" w:rsidP="001102F2">
            <w:pPr>
              <w:pStyle w:val="Textoindependiente"/>
              <w:ind w:left="0"/>
            </w:pPr>
            <w:r>
              <w:t>Despliega información de las distintas carreras.</w:t>
            </w:r>
          </w:p>
        </w:tc>
        <w:tc>
          <w:tcPr>
            <w:tcW w:w="2180" w:type="dxa"/>
          </w:tcPr>
          <w:p w14:paraId="7937C0E1" w14:textId="75655346" w:rsidR="003A24E0" w:rsidRDefault="008139D2" w:rsidP="001102F2">
            <w:pPr>
              <w:pStyle w:val="Textoindependiente"/>
              <w:ind w:left="0"/>
            </w:pPr>
            <w:r>
              <w:t>Dar al usuario una vista clara de las noticias</w:t>
            </w:r>
          </w:p>
        </w:tc>
        <w:tc>
          <w:tcPr>
            <w:tcW w:w="3136" w:type="dxa"/>
          </w:tcPr>
          <w:p w14:paraId="6AEF6548" w14:textId="2333C1B5" w:rsidR="003A24E0" w:rsidRDefault="008139D2" w:rsidP="001102F2">
            <w:pPr>
              <w:pStyle w:val="Textoindependiente"/>
              <w:ind w:left="0"/>
            </w:pPr>
            <w:r>
              <w:t xml:space="preserve">Esta información existía de forma desordenada a través de las distintas </w:t>
            </w:r>
            <w:r w:rsidR="00DE5C0F">
              <w:t>aplicaciones</w:t>
            </w:r>
            <w:r>
              <w:t>.</w:t>
            </w:r>
          </w:p>
        </w:tc>
        <w:tc>
          <w:tcPr>
            <w:tcW w:w="2309" w:type="dxa"/>
          </w:tcPr>
          <w:p w14:paraId="7D0D6A92" w14:textId="139AF8ED" w:rsidR="003A24E0" w:rsidRDefault="008139D2" w:rsidP="001102F2">
            <w:pPr>
              <w:pStyle w:val="Textoindependiente"/>
              <w:ind w:left="0"/>
            </w:pPr>
            <w:r>
              <w:t>Juntar todas las noticias en un solo lugar</w:t>
            </w:r>
            <w:r w:rsidR="00DE5C0F">
              <w:t>.</w:t>
            </w:r>
          </w:p>
        </w:tc>
      </w:tr>
      <w:tr w:rsidR="008139D2" w14:paraId="5A09CBE8" w14:textId="77777777" w:rsidTr="008139D2">
        <w:trPr>
          <w:trHeight w:val="429"/>
        </w:trPr>
        <w:tc>
          <w:tcPr>
            <w:tcW w:w="2039" w:type="dxa"/>
          </w:tcPr>
          <w:p w14:paraId="51878C8B" w14:textId="07DF395D" w:rsidR="003A24E0" w:rsidRPr="003A24E0" w:rsidRDefault="003A24E0" w:rsidP="001102F2">
            <w:pPr>
              <w:pStyle w:val="Textoindependiente"/>
              <w:ind w:left="0"/>
            </w:pPr>
            <w:r>
              <w:t>Posibilidad de hacer y comentar</w:t>
            </w:r>
            <w:r w:rsidR="0096219F">
              <w:t xml:space="preserve"> un</w:t>
            </w:r>
            <w:r>
              <w:t xml:space="preserve"> Post.</w:t>
            </w:r>
          </w:p>
        </w:tc>
        <w:tc>
          <w:tcPr>
            <w:tcW w:w="2180" w:type="dxa"/>
          </w:tcPr>
          <w:p w14:paraId="5827A0BD" w14:textId="1C2B3985" w:rsidR="003A24E0" w:rsidRDefault="008139D2" w:rsidP="001102F2">
            <w:pPr>
              <w:pStyle w:val="Textoindependiente"/>
              <w:ind w:left="0"/>
            </w:pPr>
            <w:r>
              <w:t>Dar al usuario una forma de comunicación directa con la persona que da la noticia.</w:t>
            </w:r>
          </w:p>
        </w:tc>
        <w:tc>
          <w:tcPr>
            <w:tcW w:w="3136" w:type="dxa"/>
          </w:tcPr>
          <w:p w14:paraId="034E5040" w14:textId="3A44AC14" w:rsidR="003A24E0" w:rsidRDefault="008139D2" w:rsidP="001102F2">
            <w:pPr>
              <w:pStyle w:val="Textoindependiente"/>
              <w:ind w:left="0"/>
            </w:pPr>
            <w:r>
              <w:t xml:space="preserve">Los comentarios realizados en </w:t>
            </w:r>
            <w:r w:rsidR="0096219F">
              <w:t>aplicaciones</w:t>
            </w:r>
            <w:r>
              <w:t xml:space="preserve"> externas</w:t>
            </w:r>
            <w:r w:rsidR="0096219F">
              <w:t>,</w:t>
            </w:r>
            <w:r>
              <w:t xml:space="preserve"> al no tener un carácter formal generalmente se ignoraban o no se respondían </w:t>
            </w:r>
            <w:r w:rsidR="0096219F">
              <w:t>comunicando</w:t>
            </w:r>
            <w:r>
              <w:t xml:space="preserve"> lo que realmente se necesitaba, también </w:t>
            </w:r>
            <w:r w:rsidR="009332F8">
              <w:t>sumar</w:t>
            </w:r>
            <w:r>
              <w:t xml:space="preserve"> que en esta aplicación se agregaría un administrador de por medio</w:t>
            </w:r>
            <w:r w:rsidR="0096219F">
              <w:t>,</w:t>
            </w:r>
            <w:r>
              <w:t xml:space="preserve"> lo que ayudaría a la buena interacción entre usuarios.</w:t>
            </w:r>
          </w:p>
        </w:tc>
        <w:tc>
          <w:tcPr>
            <w:tcW w:w="2309" w:type="dxa"/>
          </w:tcPr>
          <w:p w14:paraId="6E6955B4" w14:textId="61D70B1A" w:rsidR="003A24E0" w:rsidRDefault="008139D2" w:rsidP="001102F2">
            <w:pPr>
              <w:pStyle w:val="Textoindependiente"/>
              <w:ind w:left="0"/>
            </w:pPr>
            <w:r>
              <w:t>Dar a la entrega de información una forma oficial y segura.</w:t>
            </w:r>
          </w:p>
        </w:tc>
      </w:tr>
      <w:tr w:rsidR="008139D2" w14:paraId="24ECE037" w14:textId="77777777" w:rsidTr="008139D2">
        <w:trPr>
          <w:trHeight w:val="429"/>
        </w:trPr>
        <w:tc>
          <w:tcPr>
            <w:tcW w:w="2039" w:type="dxa"/>
          </w:tcPr>
          <w:p w14:paraId="44E07B3E" w14:textId="4AC2F2DF" w:rsidR="003A24E0" w:rsidRDefault="008139D2" w:rsidP="001102F2">
            <w:pPr>
              <w:pStyle w:val="Textoindependiente"/>
              <w:ind w:left="0"/>
            </w:pPr>
            <w:r>
              <w:t>C</w:t>
            </w:r>
            <w:r w:rsidR="003A24E0">
              <w:t>ontaría con 2 tipos de roles</w:t>
            </w:r>
            <w:r>
              <w:t xml:space="preserve"> </w:t>
            </w:r>
            <w:r w:rsidR="003A24E0">
              <w:t>admin</w:t>
            </w:r>
            <w:r w:rsidR="0096219F">
              <w:t>istrador</w:t>
            </w:r>
            <w:r w:rsidR="003A24E0">
              <w:t xml:space="preserve"> </w:t>
            </w:r>
            <w:r>
              <w:t>y usuario.</w:t>
            </w:r>
          </w:p>
        </w:tc>
        <w:tc>
          <w:tcPr>
            <w:tcW w:w="2180" w:type="dxa"/>
          </w:tcPr>
          <w:p w14:paraId="72E4CBF1" w14:textId="255E9B63" w:rsidR="003A24E0" w:rsidRDefault="008139D2" w:rsidP="001102F2">
            <w:pPr>
              <w:pStyle w:val="Textoindependiente"/>
              <w:ind w:left="0"/>
            </w:pPr>
            <w:r>
              <w:t xml:space="preserve">Dividir los tipos de </w:t>
            </w:r>
            <w:r w:rsidR="00DE5C0F">
              <w:t>participantes</w:t>
            </w:r>
            <w:r>
              <w:t xml:space="preserve"> en 2 para así poder tener </w:t>
            </w:r>
            <w:r w:rsidR="008D548B">
              <w:t>m</w:t>
            </w:r>
            <w:r w:rsidR="00DE5C0F">
              <w:t>ejor organización</w:t>
            </w:r>
            <w:r>
              <w:t>.</w:t>
            </w:r>
          </w:p>
        </w:tc>
        <w:tc>
          <w:tcPr>
            <w:tcW w:w="3136" w:type="dxa"/>
          </w:tcPr>
          <w:p w14:paraId="4E70D542" w14:textId="3E3DB82D" w:rsidR="003A24E0" w:rsidRDefault="008139D2" w:rsidP="001102F2">
            <w:pPr>
              <w:pStyle w:val="Textoindependiente"/>
              <w:ind w:left="0"/>
            </w:pPr>
            <w:r>
              <w:t xml:space="preserve">En </w:t>
            </w:r>
            <w:r w:rsidR="00CB63B3">
              <w:t>aplicaciones</w:t>
            </w:r>
            <w:r>
              <w:t xml:space="preserve"> externas como es el caso de Facebook los comentarios podían ser de cualquier índole incluso hasta el punto de vender servicios para hacer pruebas o simplemente responder de formas inadecuadas.</w:t>
            </w:r>
          </w:p>
        </w:tc>
        <w:tc>
          <w:tcPr>
            <w:tcW w:w="2309" w:type="dxa"/>
          </w:tcPr>
          <w:p w14:paraId="59B236CB" w14:textId="41D1A19D" w:rsidR="003A24E0" w:rsidRDefault="008D548B" w:rsidP="001102F2">
            <w:pPr>
              <w:pStyle w:val="Textoindependiente"/>
              <w:ind w:left="0"/>
            </w:pPr>
            <w:r>
              <w:t>Juntar todos los comentarios para que un admin</w:t>
            </w:r>
            <w:r w:rsidR="00CB63B3">
              <w:t>istrador</w:t>
            </w:r>
            <w:r>
              <w:t xml:space="preserve"> pueda revisar </w:t>
            </w:r>
            <w:r w:rsidR="00CB63B3">
              <w:t>y filtrar</w:t>
            </w:r>
            <w:r>
              <w:t xml:space="preserve"> </w:t>
            </w:r>
            <w:r w:rsidR="00CB63B3">
              <w:t>detectando</w:t>
            </w:r>
            <w:r>
              <w:t xml:space="preserve"> a quienes usan el medio de </w:t>
            </w:r>
            <w:r w:rsidR="00DE5C0F">
              <w:t>forma inadecuada</w:t>
            </w:r>
            <w:r>
              <w:t>.</w:t>
            </w:r>
          </w:p>
        </w:tc>
      </w:tr>
      <w:tr w:rsidR="008139D2" w14:paraId="0FC70C16" w14:textId="77777777" w:rsidTr="008139D2">
        <w:trPr>
          <w:trHeight w:val="429"/>
        </w:trPr>
        <w:tc>
          <w:tcPr>
            <w:tcW w:w="2039" w:type="dxa"/>
          </w:tcPr>
          <w:p w14:paraId="2E6268FC" w14:textId="09C83973" w:rsidR="003A24E0" w:rsidRDefault="003A24E0" w:rsidP="001102F2">
            <w:pPr>
              <w:pStyle w:val="Textoindependiente"/>
              <w:ind w:left="0"/>
            </w:pPr>
            <w:r>
              <w:t xml:space="preserve">La forma de despliegue de la información será diseñada tanto </w:t>
            </w:r>
            <w:r w:rsidR="00DE5C0F">
              <w:t xml:space="preserve">para </w:t>
            </w:r>
            <w:r>
              <w:t xml:space="preserve">pantallas de escritorios, </w:t>
            </w:r>
            <w:proofErr w:type="spellStart"/>
            <w:r>
              <w:t>table</w:t>
            </w:r>
            <w:r w:rsidR="00DE5C0F">
              <w:t>t</w:t>
            </w:r>
            <w:r>
              <w:t>s</w:t>
            </w:r>
            <w:proofErr w:type="spellEnd"/>
            <w:r>
              <w:t xml:space="preserve"> y celulares,</w:t>
            </w:r>
            <w:r w:rsidR="00CB63B3">
              <w:t xml:space="preserve"> usando un</w:t>
            </w:r>
            <w:r>
              <w:t xml:space="preserve"> </w:t>
            </w:r>
            <w:proofErr w:type="spellStart"/>
            <w:r>
              <w:t>Responsive</w:t>
            </w:r>
            <w:proofErr w:type="spellEnd"/>
            <w:r w:rsidR="009332F8">
              <w:t xml:space="preserve"> </w:t>
            </w:r>
            <w:proofErr w:type="spellStart"/>
            <w:r w:rsidR="009332F8">
              <w:t>Design</w:t>
            </w:r>
            <w:proofErr w:type="spellEnd"/>
          </w:p>
        </w:tc>
        <w:tc>
          <w:tcPr>
            <w:tcW w:w="2180" w:type="dxa"/>
          </w:tcPr>
          <w:p w14:paraId="10625E92" w14:textId="45D03068" w:rsidR="003A24E0" w:rsidRDefault="008D548B" w:rsidP="001102F2">
            <w:pPr>
              <w:pStyle w:val="Textoindependiente"/>
              <w:ind w:left="0"/>
            </w:pPr>
            <w:r>
              <w:t>Mejorar la experiencia del usuario al ingresar al blog y leer noticias.</w:t>
            </w:r>
          </w:p>
        </w:tc>
        <w:tc>
          <w:tcPr>
            <w:tcW w:w="3136" w:type="dxa"/>
          </w:tcPr>
          <w:p w14:paraId="28D2C468" w14:textId="004EA547" w:rsidR="003A24E0" w:rsidRDefault="008D548B" w:rsidP="001102F2">
            <w:pPr>
              <w:pStyle w:val="Textoindependiente"/>
              <w:ind w:left="0"/>
            </w:pPr>
            <w:r>
              <w:t>Al ser distintos tipos de medios por donde se distribuya la información, es decir</w:t>
            </w:r>
            <w:r w:rsidR="00CB63B3">
              <w:t>, distintos dispositivos que pueden usar los usuarios para poder informarse, la aplicación tiene que adaptar su presentación</w:t>
            </w:r>
            <w:r>
              <w:t>.</w:t>
            </w:r>
          </w:p>
        </w:tc>
        <w:tc>
          <w:tcPr>
            <w:tcW w:w="2309" w:type="dxa"/>
          </w:tcPr>
          <w:p w14:paraId="38C59A8E" w14:textId="76C8E009" w:rsidR="003A24E0" w:rsidRDefault="00CB63B3" w:rsidP="001102F2">
            <w:pPr>
              <w:pStyle w:val="Textoindependiente"/>
              <w:ind w:left="0"/>
            </w:pPr>
            <w:r>
              <w:t>S</w:t>
            </w:r>
            <w:r w:rsidR="008D548B">
              <w:t>e pueda ver en distintos dispositivos asegurando la comodidad a la hora de elegir.</w:t>
            </w:r>
          </w:p>
        </w:tc>
      </w:tr>
      <w:tr w:rsidR="008139D2" w14:paraId="7F734802" w14:textId="77777777" w:rsidTr="008139D2">
        <w:trPr>
          <w:trHeight w:val="429"/>
        </w:trPr>
        <w:tc>
          <w:tcPr>
            <w:tcW w:w="2039" w:type="dxa"/>
          </w:tcPr>
          <w:p w14:paraId="03C335E3" w14:textId="5F0D63FB" w:rsidR="003A24E0" w:rsidRDefault="003A24E0" w:rsidP="001102F2">
            <w:pPr>
              <w:pStyle w:val="Textoindependiente"/>
              <w:ind w:left="0"/>
            </w:pPr>
            <w:r>
              <w:t>Da la posibilidad de una suscripción a los usuarios</w:t>
            </w:r>
            <w:r w:rsidR="00CB63B3">
              <w:t>.</w:t>
            </w:r>
          </w:p>
        </w:tc>
        <w:tc>
          <w:tcPr>
            <w:tcW w:w="2180" w:type="dxa"/>
          </w:tcPr>
          <w:p w14:paraId="72F6FBC9" w14:textId="0943761C" w:rsidR="00CB63B3" w:rsidRDefault="00CB63B3" w:rsidP="001102F2">
            <w:pPr>
              <w:pStyle w:val="Textoindependiente"/>
              <w:ind w:left="0"/>
            </w:pPr>
            <w:r>
              <w:t xml:space="preserve">Ahora el usuario además de poder entrar al </w:t>
            </w:r>
            <w:r w:rsidR="00C35FD0">
              <w:t>sistema</w:t>
            </w:r>
            <w:r>
              <w:t xml:space="preserve"> podría elegir</w:t>
            </w:r>
            <w:r w:rsidR="00C35FD0">
              <w:t xml:space="preserve"> una opción que le permita suscribirse a las noticias de una carrera.</w:t>
            </w:r>
          </w:p>
        </w:tc>
        <w:tc>
          <w:tcPr>
            <w:tcW w:w="3136" w:type="dxa"/>
          </w:tcPr>
          <w:p w14:paraId="08264250" w14:textId="47904D55" w:rsidR="003A24E0" w:rsidRDefault="00224445" w:rsidP="001102F2">
            <w:pPr>
              <w:pStyle w:val="Textoindependiente"/>
              <w:ind w:left="0"/>
            </w:pPr>
            <w:r>
              <w:t xml:space="preserve">Los </w:t>
            </w:r>
            <w:r w:rsidR="00C35FD0">
              <w:t>estudiantes</w:t>
            </w:r>
            <w:r>
              <w:t xml:space="preserve"> desde un principio estaban suscritos a correos de información de cualquier índole</w:t>
            </w:r>
            <w:r w:rsidR="00C35FD0">
              <w:t xml:space="preserve">, </w:t>
            </w:r>
            <w:r>
              <w:t>haciendo que el usuario generalmente dejara este como un spam, menor importancia a la hora de revisar.</w:t>
            </w:r>
          </w:p>
        </w:tc>
        <w:tc>
          <w:tcPr>
            <w:tcW w:w="2309" w:type="dxa"/>
          </w:tcPr>
          <w:p w14:paraId="3ECAA6F1" w14:textId="6F3A2AA3" w:rsidR="003A24E0" w:rsidRDefault="00224445" w:rsidP="001102F2">
            <w:pPr>
              <w:pStyle w:val="Textoindependiente"/>
              <w:ind w:left="0"/>
            </w:pPr>
            <w:r>
              <w:t xml:space="preserve">Mejoramos la experiencia dándole el control al usuario para que además de leer las noticias </w:t>
            </w:r>
            <w:r w:rsidR="00C35FD0">
              <w:t xml:space="preserve">en </w:t>
            </w:r>
            <w:r>
              <w:t>el blog pueda suscribir</w:t>
            </w:r>
            <w:r w:rsidR="00375873">
              <w:t>se</w:t>
            </w:r>
            <w:r>
              <w:t xml:space="preserve"> a</w:t>
            </w:r>
            <w:r w:rsidR="00C35FD0">
              <w:t xml:space="preserve"> </w:t>
            </w:r>
            <w:r w:rsidR="00375873">
              <w:t>a las noticias de una carrera en particular.</w:t>
            </w:r>
          </w:p>
        </w:tc>
      </w:tr>
    </w:tbl>
    <w:p w14:paraId="79780F74" w14:textId="77777777" w:rsidR="003A24E0" w:rsidRPr="001102F2" w:rsidRDefault="003A24E0" w:rsidP="001102F2">
      <w:pPr>
        <w:pStyle w:val="Textoindependiente"/>
        <w:ind w:left="0"/>
      </w:pPr>
    </w:p>
    <w:p w14:paraId="6C2CFCE8" w14:textId="77777777" w:rsidR="00CE2079" w:rsidRDefault="00CE2079">
      <w:pPr>
        <w:pStyle w:val="Textoindependiente"/>
      </w:pPr>
    </w:p>
    <w:p w14:paraId="14EF51C3" w14:textId="1D717D02" w:rsidR="00CE2079" w:rsidRPr="00375873" w:rsidRDefault="00CE2079">
      <w:pPr>
        <w:pStyle w:val="Ttulo1"/>
      </w:pPr>
      <w:bookmarkStart w:id="44" w:name="_Toc436203406"/>
      <w:bookmarkStart w:id="45" w:name="_Toc452813600"/>
      <w:bookmarkStart w:id="46" w:name="_Toc37681739"/>
      <w:proofErr w:type="spellStart"/>
      <w:r w:rsidRPr="00375873">
        <w:lastRenderedPageBreak/>
        <w:t>Quality</w:t>
      </w:r>
      <w:proofErr w:type="spellEnd"/>
      <w:r w:rsidRPr="00375873">
        <w:t xml:space="preserve"> </w:t>
      </w:r>
      <w:proofErr w:type="spellStart"/>
      <w:r w:rsidRPr="00375873">
        <w:t>Ranges</w:t>
      </w:r>
      <w:bookmarkEnd w:id="44"/>
      <w:bookmarkEnd w:id="45"/>
      <w:bookmarkEnd w:id="46"/>
      <w:proofErr w:type="spellEnd"/>
    </w:p>
    <w:p w14:paraId="475D1BBE" w14:textId="063C8873" w:rsidR="0022433A" w:rsidRPr="00A622BC" w:rsidRDefault="0022433A" w:rsidP="0022433A">
      <w:pPr>
        <w:pStyle w:val="Textoindependiente"/>
        <w:ind w:left="0"/>
      </w:pPr>
      <w:r>
        <w:t>Bajo la norma ISO 25001</w:t>
      </w:r>
      <w:r w:rsidR="00C35FD0">
        <w:t xml:space="preserve"> que</w:t>
      </w:r>
      <w:r>
        <w:t xml:space="preserve"> </w:t>
      </w:r>
      <w:r w:rsidRPr="006C62CB">
        <w:t xml:space="preserve">es una familia de normas que tiene por objetivo la creación de un marco de trabajo común para evaluar la calidad del producto </w:t>
      </w:r>
      <w:r w:rsidR="00C35FD0">
        <w:t xml:space="preserve">de </w:t>
      </w:r>
      <w:r w:rsidRPr="006C62CB">
        <w:t>software.</w:t>
      </w:r>
      <w:r>
        <w:t xml:space="preserve"> Nuestro servicio ofrece la usabilidad, funcionalidad, precisión al momento de visualizar a la información.</w:t>
      </w:r>
      <w:r w:rsidRPr="006C62CB">
        <w:t xml:space="preserve"> El neologismo usabilidad​​ se refiere a la facilidad con que las personas pueden utilizar una herramienta particular o cualquier otro objeto fabricado por humanos con el fin de alcanzar un objetivo concreto</w:t>
      </w:r>
      <w:r>
        <w:t>.</w:t>
      </w:r>
    </w:p>
    <w:p w14:paraId="31027C08" w14:textId="77777777" w:rsidR="0022433A" w:rsidRPr="0022433A" w:rsidRDefault="0022433A" w:rsidP="0022433A"/>
    <w:p w14:paraId="2CA8EA09" w14:textId="77777777" w:rsidR="00A622BC" w:rsidRPr="00A622BC" w:rsidRDefault="00A622BC" w:rsidP="00A622BC"/>
    <w:p w14:paraId="3F575260" w14:textId="50743F41" w:rsidR="00CE2079" w:rsidRPr="00375873" w:rsidRDefault="00CE2079">
      <w:pPr>
        <w:pStyle w:val="Ttulo1"/>
      </w:pPr>
      <w:bookmarkStart w:id="47" w:name="_Toc436203408"/>
      <w:bookmarkStart w:id="48" w:name="_Toc452813602"/>
      <w:bookmarkStart w:id="49" w:name="_Toc37681740"/>
      <w:proofErr w:type="spellStart"/>
      <w:r w:rsidRPr="00375873">
        <w:t>Other</w:t>
      </w:r>
      <w:proofErr w:type="spellEnd"/>
      <w:r w:rsidRPr="00375873">
        <w:t xml:space="preserve"> </w:t>
      </w:r>
      <w:proofErr w:type="spellStart"/>
      <w:r w:rsidRPr="00375873">
        <w:t>Product</w:t>
      </w:r>
      <w:proofErr w:type="spellEnd"/>
      <w:r w:rsidRPr="00375873">
        <w:t xml:space="preserve"> </w:t>
      </w:r>
      <w:proofErr w:type="spellStart"/>
      <w:r w:rsidRPr="00375873">
        <w:t>Requirement</w:t>
      </w:r>
      <w:bookmarkEnd w:id="47"/>
      <w:bookmarkEnd w:id="48"/>
      <w:bookmarkEnd w:id="49"/>
      <w:proofErr w:type="spellEnd"/>
    </w:p>
    <w:p w14:paraId="19250495" w14:textId="315E05CF" w:rsidR="00B76177" w:rsidRDefault="00B76177" w:rsidP="00C35FD0">
      <w:r>
        <w:t xml:space="preserve">Uno de los puntos que cumplimos con el proyecto es el de la usabilidad, ya que según los requisitos del cliente la información mostrada en </w:t>
      </w:r>
      <w:r w:rsidR="00935C3F">
        <w:t>la aplicación</w:t>
      </w:r>
      <w:r>
        <w:t xml:space="preserve"> tiene que ser de fácil acceso, prácticamente que al </w:t>
      </w:r>
      <w:r w:rsidR="00935C3F">
        <w:t>ingresar</w:t>
      </w:r>
      <w:r>
        <w:t xml:space="preserve"> ya </w:t>
      </w:r>
      <w:r w:rsidR="00375873">
        <w:t>está</w:t>
      </w:r>
      <w:r>
        <w:t xml:space="preserve"> disponible la noticia más reciente.</w:t>
      </w:r>
    </w:p>
    <w:p w14:paraId="471B4A30" w14:textId="77777777" w:rsidR="00B76177" w:rsidRDefault="00B76177" w:rsidP="00C35FD0"/>
    <w:p w14:paraId="16AE55A5" w14:textId="31A6EE12" w:rsidR="00B76177" w:rsidRDefault="00375873" w:rsidP="00C35FD0">
      <w:r>
        <w:t>Otro punto importante para mencionar</w:t>
      </w:r>
      <w:r w:rsidR="00B76177">
        <w:t xml:space="preserve"> es el de la funcionalidad, ya que la aplicación cumplirá con lo que pide el cliente sobre el orden</w:t>
      </w:r>
      <w:r>
        <w:t xml:space="preserve">, </w:t>
      </w:r>
      <w:r w:rsidR="00B76177">
        <w:t>organización de las noticas y comentarios.</w:t>
      </w:r>
    </w:p>
    <w:p w14:paraId="7EC9CB77" w14:textId="1E8F9A48" w:rsidR="00B76177" w:rsidRDefault="00B76177" w:rsidP="00C35FD0"/>
    <w:p w14:paraId="061E6DFD" w14:textId="4114F755" w:rsidR="00B76177" w:rsidRDefault="00B76177" w:rsidP="00C35FD0">
      <w:r>
        <w:t xml:space="preserve">En cuanto a lo que se refiere a mantenibilidad, uno de los requisitos del cliente fue </w:t>
      </w:r>
      <w:r w:rsidR="00935C3F">
        <w:t xml:space="preserve">prestar atención a la </w:t>
      </w:r>
      <w:r w:rsidR="00375873">
        <w:t>oportunidad de cambio</w:t>
      </w:r>
      <w:r w:rsidR="00935C3F">
        <w:t>, ya que en requisitos futuros nos puede hacer llegar cambios referentes al diseño de una de las vistas, como cambiar fuentes, colores, entre otros.</w:t>
      </w:r>
    </w:p>
    <w:p w14:paraId="2B955375" w14:textId="77777777" w:rsidR="00B76177" w:rsidRPr="00C35FD0" w:rsidRDefault="00B76177" w:rsidP="00C35FD0"/>
    <w:p w14:paraId="6C55C31D" w14:textId="31647100" w:rsidR="00CE2079" w:rsidRPr="00E57671" w:rsidRDefault="00CE2079">
      <w:pPr>
        <w:pStyle w:val="Ttulo1"/>
        <w:numPr>
          <w:ilvl w:val="0"/>
          <w:numId w:val="0"/>
        </w:numPr>
        <w:rPr>
          <w:color w:val="FF0000"/>
        </w:rPr>
      </w:pPr>
      <w:bookmarkStart w:id="50" w:name="_Toc436203393"/>
      <w:bookmarkStart w:id="51" w:name="_Toc452813612"/>
      <w:bookmarkStart w:id="52" w:name="_Toc37681741"/>
      <w:r>
        <w:t xml:space="preserve">A         </w:t>
      </w:r>
      <w:proofErr w:type="spellStart"/>
      <w:r w:rsidRPr="00375873">
        <w:t>Feature</w:t>
      </w:r>
      <w:proofErr w:type="spellEnd"/>
      <w:r w:rsidRPr="00375873">
        <w:t xml:space="preserve"> </w:t>
      </w:r>
      <w:proofErr w:type="spellStart"/>
      <w:r w:rsidRPr="00375873">
        <w:t>Attributes</w:t>
      </w:r>
      <w:bookmarkEnd w:id="50"/>
      <w:bookmarkEnd w:id="51"/>
      <w:bookmarkEnd w:id="52"/>
      <w:proofErr w:type="spellEnd"/>
    </w:p>
    <w:tbl>
      <w:tblPr>
        <w:tblStyle w:val="Tablaelegante"/>
        <w:tblW w:w="0" w:type="auto"/>
        <w:tblLook w:val="04A0" w:firstRow="1" w:lastRow="0" w:firstColumn="1" w:lastColumn="0" w:noHBand="0" w:noVBand="1"/>
      </w:tblPr>
      <w:tblGrid>
        <w:gridCol w:w="2325"/>
        <w:gridCol w:w="2897"/>
        <w:gridCol w:w="2410"/>
      </w:tblGrid>
      <w:tr w:rsidR="004271BF" w14:paraId="00928B32" w14:textId="77777777" w:rsidTr="00427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14:paraId="5EF9C555" w14:textId="20BF168E" w:rsidR="004271BF" w:rsidRDefault="00375873" w:rsidP="004271BF">
            <w:pPr>
              <w:pStyle w:val="Textoindependiente"/>
              <w:ind w:left="0"/>
              <w:jc w:val="center"/>
            </w:pPr>
            <w:r>
              <w:t>Objetivos</w:t>
            </w:r>
          </w:p>
        </w:tc>
        <w:tc>
          <w:tcPr>
            <w:tcW w:w="2897" w:type="dxa"/>
          </w:tcPr>
          <w:p w14:paraId="2F1442B2" w14:textId="49B67745" w:rsidR="004271BF" w:rsidRDefault="004271BF" w:rsidP="004271BF">
            <w:pPr>
              <w:pStyle w:val="Textoindependiente"/>
              <w:ind w:left="0"/>
              <w:jc w:val="center"/>
            </w:pPr>
            <w:r>
              <w:t>metrica/unidad</w:t>
            </w:r>
          </w:p>
        </w:tc>
        <w:tc>
          <w:tcPr>
            <w:tcW w:w="2410" w:type="dxa"/>
          </w:tcPr>
          <w:p w14:paraId="374F60F6" w14:textId="7D7BBB7D" w:rsidR="004271BF" w:rsidRDefault="004271BF" w:rsidP="004271BF">
            <w:pPr>
              <w:pStyle w:val="Textoindependiente"/>
              <w:ind w:left="0"/>
            </w:pPr>
            <w:r>
              <w:t>cumplimiento</w:t>
            </w:r>
          </w:p>
        </w:tc>
      </w:tr>
      <w:tr w:rsidR="004271BF" w14:paraId="04101484" w14:textId="77777777" w:rsidTr="004271BF">
        <w:tc>
          <w:tcPr>
            <w:tcW w:w="2325" w:type="dxa"/>
          </w:tcPr>
          <w:p w14:paraId="10F2A0C2" w14:textId="754FE7BC" w:rsidR="004271BF" w:rsidRDefault="004271BF" w:rsidP="004271BF">
            <w:pPr>
              <w:pStyle w:val="Textoindependiente"/>
              <w:ind w:left="0"/>
            </w:pPr>
            <w:r>
              <w:t>Objetivo</w:t>
            </w:r>
            <w:r w:rsidR="00375873">
              <w:t xml:space="preserve"> </w:t>
            </w:r>
            <w:r>
              <w:t>1</w:t>
            </w:r>
          </w:p>
        </w:tc>
        <w:tc>
          <w:tcPr>
            <w:tcW w:w="2897" w:type="dxa"/>
          </w:tcPr>
          <w:p w14:paraId="470DF0AB" w14:textId="0316C479" w:rsidR="004271BF" w:rsidRDefault="004271BF" w:rsidP="004271BF">
            <w:pPr>
              <w:pStyle w:val="Textoindependiente"/>
              <w:ind w:left="0"/>
            </w:pPr>
            <w:r>
              <w:t>Tiempo de respuesta(</w:t>
            </w:r>
            <w:r w:rsidR="00375873">
              <w:t>segundos</w:t>
            </w:r>
            <w:r>
              <w:t>)</w:t>
            </w:r>
          </w:p>
        </w:tc>
        <w:tc>
          <w:tcPr>
            <w:tcW w:w="2410" w:type="dxa"/>
          </w:tcPr>
          <w:p w14:paraId="7CD6AC51" w14:textId="2E5FA29A" w:rsidR="004271BF" w:rsidRDefault="006E3634" w:rsidP="004271BF">
            <w:pPr>
              <w:pStyle w:val="Textoindependiente"/>
              <w:ind w:left="0"/>
            </w:pPr>
            <w:r>
              <w:t>No logrado</w:t>
            </w:r>
          </w:p>
        </w:tc>
      </w:tr>
      <w:tr w:rsidR="004271BF" w14:paraId="5F3D99A1" w14:textId="77777777" w:rsidTr="004271BF">
        <w:tc>
          <w:tcPr>
            <w:tcW w:w="2325" w:type="dxa"/>
          </w:tcPr>
          <w:p w14:paraId="77EFD0BC" w14:textId="157A163A" w:rsidR="004271BF" w:rsidRDefault="004271BF" w:rsidP="004271BF">
            <w:pPr>
              <w:pStyle w:val="Textoindependiente"/>
              <w:ind w:left="0"/>
            </w:pPr>
            <w:r>
              <w:t>Objetivo</w:t>
            </w:r>
            <w:r w:rsidR="00375873">
              <w:t xml:space="preserve"> </w:t>
            </w:r>
            <w:r>
              <w:t>2</w:t>
            </w:r>
          </w:p>
        </w:tc>
        <w:tc>
          <w:tcPr>
            <w:tcW w:w="2897" w:type="dxa"/>
          </w:tcPr>
          <w:p w14:paraId="4627B2C2" w14:textId="05ADA754" w:rsidR="004271BF" w:rsidRDefault="004271BF" w:rsidP="004271BF">
            <w:pPr>
              <w:pStyle w:val="Textoindependiente"/>
              <w:ind w:left="0"/>
            </w:pPr>
            <w:r>
              <w:t>Calidad del servicio(</w:t>
            </w:r>
            <w:r w:rsidR="00935C3F">
              <w:t>fallas</w:t>
            </w:r>
            <w:r>
              <w:t>/</w:t>
            </w:r>
            <w:r w:rsidR="00935C3F">
              <w:t>mes</w:t>
            </w:r>
            <w:r>
              <w:t>)</w:t>
            </w:r>
          </w:p>
        </w:tc>
        <w:tc>
          <w:tcPr>
            <w:tcW w:w="2410" w:type="dxa"/>
          </w:tcPr>
          <w:p w14:paraId="7C019D0E" w14:textId="0AFB2E4F" w:rsidR="004271BF" w:rsidRDefault="00375873" w:rsidP="004271BF">
            <w:pPr>
              <w:pStyle w:val="Textoindependiente"/>
              <w:ind w:left="0"/>
            </w:pPr>
            <w:r>
              <w:t>L</w:t>
            </w:r>
            <w:r w:rsidR="004271BF">
              <w:t>ogrado</w:t>
            </w:r>
          </w:p>
        </w:tc>
      </w:tr>
      <w:tr w:rsidR="004271BF" w14:paraId="08774C22" w14:textId="77777777" w:rsidTr="004271BF">
        <w:tc>
          <w:tcPr>
            <w:tcW w:w="2325" w:type="dxa"/>
          </w:tcPr>
          <w:p w14:paraId="593BA56E" w14:textId="0BE337FA" w:rsidR="004271BF" w:rsidRDefault="004271BF" w:rsidP="004271BF">
            <w:pPr>
              <w:pStyle w:val="Textoindependiente"/>
              <w:ind w:left="0"/>
            </w:pPr>
            <w:r>
              <w:t>Objetivo</w:t>
            </w:r>
            <w:r w:rsidR="00375873">
              <w:t xml:space="preserve"> </w:t>
            </w:r>
            <w:r>
              <w:t>3</w:t>
            </w:r>
          </w:p>
        </w:tc>
        <w:tc>
          <w:tcPr>
            <w:tcW w:w="2897" w:type="dxa"/>
          </w:tcPr>
          <w:p w14:paraId="60465509" w14:textId="7A09F4E2" w:rsidR="004271BF" w:rsidRDefault="004271BF" w:rsidP="004271BF">
            <w:pPr>
              <w:pStyle w:val="Textoindependiente"/>
              <w:ind w:left="0"/>
            </w:pPr>
            <w:r>
              <w:t>Publicaciones(post/semana)</w:t>
            </w:r>
          </w:p>
        </w:tc>
        <w:tc>
          <w:tcPr>
            <w:tcW w:w="2410" w:type="dxa"/>
          </w:tcPr>
          <w:p w14:paraId="05391F94" w14:textId="59868C7F" w:rsidR="004271BF" w:rsidRDefault="00375873" w:rsidP="004271BF">
            <w:pPr>
              <w:pStyle w:val="Textoindependiente"/>
              <w:ind w:left="0"/>
            </w:pPr>
            <w:r>
              <w:t>No logrado</w:t>
            </w:r>
          </w:p>
        </w:tc>
      </w:tr>
      <w:tr w:rsidR="004271BF" w14:paraId="7E75BE9F" w14:textId="77777777" w:rsidTr="004271BF">
        <w:tc>
          <w:tcPr>
            <w:tcW w:w="2325" w:type="dxa"/>
          </w:tcPr>
          <w:p w14:paraId="773B26A6" w14:textId="07B37D86" w:rsidR="004271BF" w:rsidRDefault="004271BF" w:rsidP="004271BF">
            <w:pPr>
              <w:pStyle w:val="Textoindependiente"/>
              <w:ind w:left="0"/>
            </w:pPr>
            <w:r>
              <w:t>Objetivo</w:t>
            </w:r>
            <w:r w:rsidR="00375873">
              <w:t xml:space="preserve"> </w:t>
            </w:r>
            <w:r>
              <w:t>4</w:t>
            </w:r>
          </w:p>
        </w:tc>
        <w:tc>
          <w:tcPr>
            <w:tcW w:w="2897" w:type="dxa"/>
          </w:tcPr>
          <w:p w14:paraId="3346A66A" w14:textId="7EBFEC24" w:rsidR="004271BF" w:rsidRDefault="00935C3F" w:rsidP="004271BF">
            <w:pPr>
              <w:pStyle w:val="Textoindependiente"/>
              <w:ind w:left="0"/>
            </w:pPr>
            <w:r>
              <w:t>Tiempo medio del usuario</w:t>
            </w:r>
            <w:r w:rsidR="004271BF">
              <w:t xml:space="preserve"> en la aplicación(min</w:t>
            </w:r>
            <w:r w:rsidR="00375873">
              <w:t>utos</w:t>
            </w:r>
            <w:r w:rsidR="004271BF">
              <w:t>)</w:t>
            </w:r>
          </w:p>
        </w:tc>
        <w:tc>
          <w:tcPr>
            <w:tcW w:w="2410" w:type="dxa"/>
          </w:tcPr>
          <w:p w14:paraId="386B10F1" w14:textId="0331BCEA" w:rsidR="004271BF" w:rsidRDefault="004271BF" w:rsidP="004271BF">
            <w:pPr>
              <w:pStyle w:val="Textoindependiente"/>
              <w:ind w:left="0"/>
            </w:pPr>
            <w:r>
              <w:t>No logrado</w:t>
            </w:r>
          </w:p>
        </w:tc>
      </w:tr>
    </w:tbl>
    <w:p w14:paraId="4B230D9E" w14:textId="77777777" w:rsidR="004271BF" w:rsidRPr="004271BF" w:rsidRDefault="004271BF" w:rsidP="004271BF">
      <w:pPr>
        <w:pStyle w:val="Textoindependiente"/>
        <w:ind w:left="0"/>
      </w:pPr>
    </w:p>
    <w:p w14:paraId="13DC7042" w14:textId="37AB92D4" w:rsidR="00CE2079" w:rsidRDefault="00CE2079">
      <w:pPr>
        <w:pStyle w:val="Ttulo2"/>
        <w:widowControl/>
        <w:numPr>
          <w:ilvl w:val="0"/>
          <w:numId w:val="0"/>
        </w:numPr>
      </w:pPr>
      <w:bookmarkStart w:id="53" w:name="_Toc425054399"/>
      <w:bookmarkStart w:id="54" w:name="_Toc343955070"/>
      <w:bookmarkStart w:id="55" w:name="_Toc346297785"/>
      <w:bookmarkStart w:id="56" w:name="_Toc422186492"/>
      <w:bookmarkStart w:id="57" w:name="_Toc436203395"/>
      <w:bookmarkStart w:id="58" w:name="_Toc452813614"/>
      <w:bookmarkStart w:id="59" w:name="_Toc37681742"/>
      <w:r>
        <w:t>A.</w:t>
      </w:r>
      <w:r w:rsidR="00375873">
        <w:t>1</w:t>
      </w:r>
      <w:r>
        <w:tab/>
      </w:r>
      <w:r w:rsidRPr="006E3634">
        <w:t>Benefit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459D5EC5" w14:textId="1707B5CD" w:rsidR="00BE18BD" w:rsidRDefault="00935C3F">
      <w:pPr>
        <w:pStyle w:val="Textoindependiente"/>
        <w:ind w:left="0"/>
      </w:pPr>
      <w:r>
        <w:t xml:space="preserve">El </w:t>
      </w:r>
      <w:r w:rsidR="00375873">
        <w:t>O</w:t>
      </w:r>
      <w:r>
        <w:t>bjetivo</w:t>
      </w:r>
      <w:r w:rsidR="00375873">
        <w:t xml:space="preserve"> </w:t>
      </w:r>
      <w:r>
        <w:t xml:space="preserve">1 es una de las principales características del proyecto, porque tengo que hacer las validaciones de usuario de una manera </w:t>
      </w:r>
      <w:r w:rsidR="00BE18BD">
        <w:t>optima para el proceso de entrar al sistema, también otro punto importante con el tiempo de respuesta es que al momento de traer las noticias, post o comentarios de la base de datos no se puede disponer de mucho tiempo, tenemos que mantener nuestro promedio en 3 segundos de respuesta.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77"/>
        <w:gridCol w:w="6041"/>
      </w:tblGrid>
      <w:tr w:rsidR="00CE2079" w14:paraId="68624DA5" w14:textId="77777777">
        <w:trPr>
          <w:cantSplit/>
        </w:trPr>
        <w:tc>
          <w:tcPr>
            <w:tcW w:w="1177" w:type="dxa"/>
            <w:tcBorders>
              <w:bottom w:val="single" w:sz="12" w:space="0" w:color="000000"/>
            </w:tcBorders>
          </w:tcPr>
          <w:p w14:paraId="569A726F" w14:textId="77777777" w:rsidR="00CE2079" w:rsidRDefault="00CE2079">
            <w:pPr>
              <w:pStyle w:val="Textoindependiente"/>
              <w:keepNext/>
              <w:ind w:left="72"/>
            </w:pPr>
            <w:proofErr w:type="spellStart"/>
            <w:r>
              <w:t>Critical</w:t>
            </w:r>
            <w:proofErr w:type="spellEnd"/>
          </w:p>
        </w:tc>
        <w:tc>
          <w:tcPr>
            <w:tcW w:w="6041" w:type="dxa"/>
            <w:tcBorders>
              <w:bottom w:val="single" w:sz="12" w:space="0" w:color="000000"/>
            </w:tcBorders>
          </w:tcPr>
          <w:p w14:paraId="7E24E496" w14:textId="4152CE24" w:rsidR="00F5134B" w:rsidRPr="00F5134B" w:rsidRDefault="00F5134B" w:rsidP="00F5134B">
            <w:pPr>
              <w:pStyle w:val="Textoindependiente"/>
              <w:ind w:left="0"/>
            </w:pPr>
            <w:r>
              <w:t xml:space="preserve">Conseguir una </w:t>
            </w:r>
            <w:r w:rsidR="001B1FBA">
              <w:t>validación</w:t>
            </w:r>
            <w:r>
              <w:t xml:space="preserve"> </w:t>
            </w:r>
            <w:r w:rsidR="001B1FBA">
              <w:t>oficial</w:t>
            </w:r>
            <w:r w:rsidR="00375873">
              <w:t>, las noticias deben poder almacenarse en la base de datos de la aplicación.</w:t>
            </w:r>
          </w:p>
        </w:tc>
      </w:tr>
      <w:tr w:rsidR="00CE2079" w14:paraId="2263DC21" w14:textId="77777777">
        <w:trPr>
          <w:cantSplit/>
        </w:trPr>
        <w:tc>
          <w:tcPr>
            <w:tcW w:w="1177" w:type="dxa"/>
            <w:tcBorders>
              <w:top w:val="nil"/>
            </w:tcBorders>
          </w:tcPr>
          <w:p w14:paraId="1E499639" w14:textId="77777777" w:rsidR="00CE2079" w:rsidRDefault="00CE2079">
            <w:pPr>
              <w:pStyle w:val="Textoindependiente"/>
              <w:keepNext/>
              <w:ind w:left="72"/>
            </w:pPr>
            <w:proofErr w:type="spellStart"/>
            <w:r>
              <w:t>Important</w:t>
            </w:r>
            <w:proofErr w:type="spellEnd"/>
          </w:p>
        </w:tc>
        <w:tc>
          <w:tcPr>
            <w:tcW w:w="6041" w:type="dxa"/>
            <w:tcBorders>
              <w:top w:val="nil"/>
            </w:tcBorders>
          </w:tcPr>
          <w:p w14:paraId="0814D609" w14:textId="7CE0E80B" w:rsidR="00F5134B" w:rsidRPr="00F5134B" w:rsidRDefault="00375873" w:rsidP="00F5134B">
            <w:pPr>
              <w:pStyle w:val="Textoindependiente"/>
              <w:ind w:left="0"/>
            </w:pPr>
            <w:r>
              <w:t xml:space="preserve">El adecuado despliegue de las noticias por parte de </w:t>
            </w:r>
            <w:r>
              <w:t>la aplicación</w:t>
            </w:r>
            <w:r>
              <w:t>.</w:t>
            </w:r>
          </w:p>
        </w:tc>
      </w:tr>
      <w:tr w:rsidR="00CE2079" w14:paraId="051B1874" w14:textId="77777777">
        <w:trPr>
          <w:cantSplit/>
        </w:trPr>
        <w:tc>
          <w:tcPr>
            <w:tcW w:w="1177" w:type="dxa"/>
          </w:tcPr>
          <w:p w14:paraId="6C00B50D" w14:textId="77777777" w:rsidR="00CE2079" w:rsidRDefault="00CE2079">
            <w:pPr>
              <w:pStyle w:val="Textoindependiente"/>
              <w:ind w:left="72"/>
            </w:pPr>
            <w:proofErr w:type="spellStart"/>
            <w:r>
              <w:t>Useful</w:t>
            </w:r>
            <w:proofErr w:type="spellEnd"/>
          </w:p>
        </w:tc>
        <w:tc>
          <w:tcPr>
            <w:tcW w:w="6041" w:type="dxa"/>
          </w:tcPr>
          <w:p w14:paraId="722EB678" w14:textId="44DEE461" w:rsidR="00F5134B" w:rsidRPr="00F5134B" w:rsidRDefault="00F5134B" w:rsidP="00F5134B">
            <w:pPr>
              <w:pStyle w:val="Textoindependiente"/>
              <w:ind w:left="0"/>
            </w:pPr>
            <w:r>
              <w:t xml:space="preserve">Una </w:t>
            </w:r>
            <w:r w:rsidR="00375873">
              <w:t>b</w:t>
            </w:r>
            <w:r>
              <w:t xml:space="preserve">uena </w:t>
            </w:r>
            <w:r w:rsidR="001B1FBA">
              <w:t>disposición</w:t>
            </w:r>
            <w:r>
              <w:t xml:space="preserve"> al mostrar </w:t>
            </w:r>
            <w:r w:rsidR="0075697B">
              <w:t>las noticias</w:t>
            </w:r>
            <w:r w:rsidR="00375873">
              <w:t xml:space="preserve"> </w:t>
            </w:r>
            <w:r w:rsidR="0075697B">
              <w:t xml:space="preserve">(desde la </w:t>
            </w:r>
            <w:r w:rsidR="00375873">
              <w:t>más</w:t>
            </w:r>
            <w:r w:rsidR="0075697B">
              <w:t xml:space="preserve"> actual a las antiguas).</w:t>
            </w:r>
          </w:p>
        </w:tc>
      </w:tr>
    </w:tbl>
    <w:p w14:paraId="7B85BB2E" w14:textId="77777777" w:rsidR="00CE2079" w:rsidRDefault="00CE2079">
      <w:pPr>
        <w:pStyle w:val="Paragraph4"/>
        <w:ind w:left="0"/>
        <w:jc w:val="left"/>
      </w:pPr>
    </w:p>
    <w:p w14:paraId="546AD7E2" w14:textId="2ECB538C" w:rsidR="00CE2079" w:rsidRDefault="00CE2079">
      <w:pPr>
        <w:pStyle w:val="Ttulo2"/>
        <w:widowControl/>
        <w:numPr>
          <w:ilvl w:val="0"/>
          <w:numId w:val="0"/>
        </w:numPr>
      </w:pPr>
      <w:bookmarkStart w:id="60" w:name="_Toc425054400"/>
      <w:bookmarkStart w:id="61" w:name="_Toc343955074"/>
      <w:bookmarkStart w:id="62" w:name="_Toc346297786"/>
      <w:bookmarkStart w:id="63" w:name="_Toc422186493"/>
      <w:bookmarkStart w:id="64" w:name="_Toc436203396"/>
      <w:bookmarkStart w:id="65" w:name="_Toc452813615"/>
      <w:bookmarkStart w:id="66" w:name="_Toc37681743"/>
      <w:r>
        <w:lastRenderedPageBreak/>
        <w:t>A.</w:t>
      </w:r>
      <w:r w:rsidR="006E3634">
        <w:t>2</w:t>
      </w:r>
      <w:r>
        <w:tab/>
      </w:r>
      <w:bookmarkEnd w:id="60"/>
      <w:bookmarkEnd w:id="61"/>
      <w:bookmarkEnd w:id="62"/>
      <w:bookmarkEnd w:id="63"/>
      <w:bookmarkEnd w:id="64"/>
      <w:bookmarkEnd w:id="65"/>
      <w:proofErr w:type="spellStart"/>
      <w:r w:rsidR="00E974DB" w:rsidRPr="00375873">
        <w:t>Complexity</w:t>
      </w:r>
      <w:bookmarkEnd w:id="66"/>
      <w:proofErr w:type="spellEnd"/>
    </w:p>
    <w:p w14:paraId="1AB9F875" w14:textId="42242377" w:rsidR="00BE18BD" w:rsidRPr="001102F2" w:rsidRDefault="00BE18BD" w:rsidP="001102F2">
      <w:pPr>
        <w:pStyle w:val="Textoindependiente"/>
        <w:ind w:left="0"/>
      </w:pPr>
      <w:r>
        <w:t xml:space="preserve">Respecto de lo que tenemos en el </w:t>
      </w:r>
      <w:r w:rsidR="00375873">
        <w:t>O</w:t>
      </w:r>
      <w:r>
        <w:t>bjetivo</w:t>
      </w:r>
      <w:r w:rsidR="00375873">
        <w:t xml:space="preserve"> </w:t>
      </w:r>
      <w:r>
        <w:t xml:space="preserve">1, nosotros esperábamos un tiempo de respuesta del sistema no mayor a 3 segundos, y en la realidad medimos que el tiempo de respuesta eran 5 segundos, por lo que estábamos bajo nuestra métrica, en este caso deberíamos hacer un </w:t>
      </w:r>
      <w:proofErr w:type="spellStart"/>
      <w:r>
        <w:t>refactoring</w:t>
      </w:r>
      <w:proofErr w:type="spellEnd"/>
      <w:r>
        <w:t xml:space="preserve"> a las consultas de la base de datos para poder bajar este tiempo de respuesta.</w:t>
      </w:r>
    </w:p>
    <w:p w14:paraId="7E529DCD" w14:textId="3E59E74D" w:rsidR="00CE2079" w:rsidRDefault="00CE2079">
      <w:pPr>
        <w:pStyle w:val="Ttulo2"/>
        <w:widowControl/>
        <w:numPr>
          <w:ilvl w:val="0"/>
          <w:numId w:val="0"/>
        </w:numPr>
      </w:pPr>
      <w:bookmarkStart w:id="67" w:name="_Toc425054401"/>
      <w:bookmarkStart w:id="68" w:name="_Toc422186494"/>
      <w:bookmarkStart w:id="69" w:name="_Toc436203397"/>
      <w:bookmarkStart w:id="70" w:name="_Toc452813616"/>
      <w:bookmarkStart w:id="71" w:name="_Toc37681744"/>
      <w:r>
        <w:t>A.</w:t>
      </w:r>
      <w:r w:rsidR="006E3634">
        <w:t>3</w:t>
      </w:r>
      <w:r>
        <w:tab/>
      </w:r>
      <w:proofErr w:type="spellStart"/>
      <w:r w:rsidRPr="006E3634">
        <w:t>Risk</w:t>
      </w:r>
      <w:bookmarkEnd w:id="67"/>
      <w:bookmarkEnd w:id="68"/>
      <w:bookmarkEnd w:id="69"/>
      <w:bookmarkEnd w:id="70"/>
      <w:bookmarkEnd w:id="71"/>
      <w:proofErr w:type="spellEnd"/>
    </w:p>
    <w:p w14:paraId="427CC9EB" w14:textId="3DFDFD31" w:rsidR="001102F2" w:rsidRDefault="006E3634" w:rsidP="001102F2">
      <w:pPr>
        <w:pStyle w:val="Textoindependiente"/>
        <w:ind w:left="0"/>
      </w:pPr>
      <w:r>
        <w:t xml:space="preserve">- </w:t>
      </w:r>
      <w:r w:rsidR="001102F2" w:rsidRPr="001102F2">
        <w:t>Filtro de información</w:t>
      </w:r>
      <w:r w:rsidR="001102F2">
        <w:t>.</w:t>
      </w:r>
    </w:p>
    <w:p w14:paraId="485B0D5E" w14:textId="6574260C" w:rsidR="001102F2" w:rsidRDefault="006E3634" w:rsidP="001102F2">
      <w:pPr>
        <w:pStyle w:val="Textoindependiente"/>
        <w:ind w:left="0"/>
      </w:pPr>
      <w:r>
        <w:t xml:space="preserve">- </w:t>
      </w:r>
      <w:r w:rsidR="001102F2">
        <w:t>U</w:t>
      </w:r>
      <w:r w:rsidR="001102F2" w:rsidRPr="001102F2">
        <w:t>so indebido de la aplicación</w:t>
      </w:r>
      <w:r w:rsidR="001102F2">
        <w:t>.</w:t>
      </w:r>
    </w:p>
    <w:p w14:paraId="681CB68C" w14:textId="62528BC5" w:rsidR="001102F2" w:rsidRDefault="006E3634" w:rsidP="001102F2">
      <w:pPr>
        <w:pStyle w:val="Textoindependiente"/>
        <w:ind w:left="0"/>
      </w:pPr>
      <w:r>
        <w:t xml:space="preserve">- </w:t>
      </w:r>
      <w:r w:rsidR="001102F2">
        <w:t>L</w:t>
      </w:r>
      <w:r w:rsidR="001102F2" w:rsidRPr="001102F2">
        <w:t>as subscripciones</w:t>
      </w:r>
      <w:r w:rsidR="001102F2">
        <w:t xml:space="preserve"> </w:t>
      </w:r>
      <w:r w:rsidR="001102F2" w:rsidRPr="001102F2">
        <w:t>no funcionen como deberían</w:t>
      </w:r>
      <w:r w:rsidR="001102F2">
        <w:t>.</w:t>
      </w:r>
    </w:p>
    <w:p w14:paraId="10AA3630" w14:textId="2242CFA2" w:rsidR="00607BDD" w:rsidRDefault="006E3634" w:rsidP="001102F2">
      <w:pPr>
        <w:pStyle w:val="Textoindependiente"/>
        <w:ind w:left="0"/>
      </w:pPr>
      <w:r>
        <w:t xml:space="preserve">- </w:t>
      </w:r>
      <w:r w:rsidR="00607BDD">
        <w:t>Baja interacción entre usuarios a través de los comentarios.</w:t>
      </w:r>
    </w:p>
    <w:p w14:paraId="14C219AB" w14:textId="6A616482" w:rsidR="00607BDD" w:rsidRDefault="006E3634" w:rsidP="00607BDD">
      <w:r>
        <w:t>- A</w:t>
      </w:r>
      <w:r w:rsidR="00607BDD" w:rsidRPr="00607BDD">
        <w:t>l no publicar oportunamente las noticias, no se cumplirá el fin de la aplicación</w:t>
      </w:r>
      <w:r w:rsidR="00607BDD">
        <w:t>.</w:t>
      </w:r>
    </w:p>
    <w:p w14:paraId="533C0FA4" w14:textId="6C605B87" w:rsidR="00607BDD" w:rsidRPr="00607BDD" w:rsidRDefault="00607BDD" w:rsidP="00607BDD"/>
    <w:sectPr w:rsidR="00607BDD" w:rsidRPr="00607BD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8F5CC" w14:textId="77777777" w:rsidR="006806F2" w:rsidRDefault="006806F2">
      <w:r>
        <w:separator/>
      </w:r>
    </w:p>
  </w:endnote>
  <w:endnote w:type="continuationSeparator" w:id="0">
    <w:p w14:paraId="74DF06E4" w14:textId="77777777" w:rsidR="006806F2" w:rsidRDefault="00680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13EE1" w14:paraId="33F2AD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445482" w14:textId="77777777" w:rsidR="00913EE1" w:rsidRDefault="00913EE1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6AC4FC" w14:textId="0326EC11" w:rsidR="00913EE1" w:rsidRDefault="00913EE1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&lt;Company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13D582" w14:textId="77777777" w:rsidR="00913EE1" w:rsidRDefault="00913EE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14:paraId="7FF7CA96" w14:textId="77777777" w:rsidR="00913EE1" w:rsidRDefault="00913E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3BD8F" w14:textId="77777777" w:rsidR="006806F2" w:rsidRDefault="006806F2">
      <w:r>
        <w:separator/>
      </w:r>
    </w:p>
  </w:footnote>
  <w:footnote w:type="continuationSeparator" w:id="0">
    <w:p w14:paraId="05C4377C" w14:textId="77777777" w:rsidR="006806F2" w:rsidRDefault="00680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BF557" w14:textId="77777777" w:rsidR="00913EE1" w:rsidRDefault="00913EE1">
    <w:pPr>
      <w:rPr>
        <w:sz w:val="24"/>
      </w:rPr>
    </w:pPr>
  </w:p>
  <w:p w14:paraId="29700018" w14:textId="77777777" w:rsidR="00913EE1" w:rsidRDefault="00913EE1">
    <w:pPr>
      <w:pBdr>
        <w:top w:val="single" w:sz="6" w:space="1" w:color="auto"/>
      </w:pBdr>
      <w:rPr>
        <w:sz w:val="24"/>
      </w:rPr>
    </w:pPr>
  </w:p>
  <w:p w14:paraId="48C06B5D" w14:textId="0D3C58FF" w:rsidR="00913EE1" w:rsidRDefault="00913EE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 xml:space="preserve">&lt;Blog </w:t>
    </w:r>
    <w:proofErr w:type="spellStart"/>
    <w:r>
      <w:rPr>
        <w:rFonts w:ascii="Arial" w:hAnsi="Arial"/>
        <w:b/>
        <w:sz w:val="36"/>
      </w:rPr>
      <w:t>Unab</w:t>
    </w:r>
    <w:proofErr w:type="spellEnd"/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8E3B60A" w14:textId="77777777" w:rsidR="00913EE1" w:rsidRDefault="00913EE1">
    <w:pPr>
      <w:pBdr>
        <w:bottom w:val="single" w:sz="6" w:space="1" w:color="auto"/>
      </w:pBdr>
      <w:jc w:val="right"/>
      <w:rPr>
        <w:sz w:val="24"/>
      </w:rPr>
    </w:pPr>
  </w:p>
  <w:p w14:paraId="72CB5CA5" w14:textId="77777777" w:rsidR="00913EE1" w:rsidRDefault="00913E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14262" w14:textId="77777777" w:rsidR="00913EE1" w:rsidRDefault="00913E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DA10AE"/>
    <w:multiLevelType w:val="multilevel"/>
    <w:tmpl w:val="0E06743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BF13CB"/>
    <w:multiLevelType w:val="hybridMultilevel"/>
    <w:tmpl w:val="0B4238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A6C52AC"/>
    <w:multiLevelType w:val="hybridMultilevel"/>
    <w:tmpl w:val="912850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624BE2"/>
    <w:multiLevelType w:val="hybridMultilevel"/>
    <w:tmpl w:val="E3C0CE90"/>
    <w:lvl w:ilvl="0" w:tplc="33F214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E11055E"/>
    <w:multiLevelType w:val="hybridMultilevel"/>
    <w:tmpl w:val="74D0ACEA"/>
    <w:lvl w:ilvl="0" w:tplc="AB86C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1"/>
  </w:num>
  <w:num w:numId="6">
    <w:abstractNumId w:val="23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5"/>
  </w:num>
  <w:num w:numId="12">
    <w:abstractNumId w:val="16"/>
  </w:num>
  <w:num w:numId="13">
    <w:abstractNumId w:val="14"/>
  </w:num>
  <w:num w:numId="14">
    <w:abstractNumId w:val="29"/>
  </w:num>
  <w:num w:numId="15">
    <w:abstractNumId w:val="13"/>
  </w:num>
  <w:num w:numId="16">
    <w:abstractNumId w:val="6"/>
  </w:num>
  <w:num w:numId="17">
    <w:abstractNumId w:val="28"/>
  </w:num>
  <w:num w:numId="18">
    <w:abstractNumId w:val="19"/>
  </w:num>
  <w:num w:numId="19">
    <w:abstractNumId w:val="7"/>
  </w:num>
  <w:num w:numId="20">
    <w:abstractNumId w:val="18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8"/>
  </w:num>
  <w:num w:numId="26">
    <w:abstractNumId w:val="24"/>
  </w:num>
  <w:num w:numId="27">
    <w:abstractNumId w:val="26"/>
  </w:num>
  <w:num w:numId="28">
    <w:abstractNumId w:val="32"/>
  </w:num>
  <w:num w:numId="29">
    <w:abstractNumId w:val="17"/>
  </w:num>
  <w:num w:numId="30">
    <w:abstractNumId w:val="20"/>
  </w:num>
  <w:num w:numId="31">
    <w:abstractNumId w:val="9"/>
  </w:num>
  <w:num w:numId="32">
    <w:abstractNumId w:val="4"/>
  </w:num>
  <w:num w:numId="33">
    <w:abstractNumId w:val="25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BA"/>
    <w:rsid w:val="00066FF4"/>
    <w:rsid w:val="000C1DB2"/>
    <w:rsid w:val="001102F2"/>
    <w:rsid w:val="00170626"/>
    <w:rsid w:val="001B1FBA"/>
    <w:rsid w:val="002037BA"/>
    <w:rsid w:val="0022433A"/>
    <w:rsid w:val="00224445"/>
    <w:rsid w:val="0032063C"/>
    <w:rsid w:val="00375873"/>
    <w:rsid w:val="003A24E0"/>
    <w:rsid w:val="003B5F1E"/>
    <w:rsid w:val="0042447A"/>
    <w:rsid w:val="004271BF"/>
    <w:rsid w:val="004B46E0"/>
    <w:rsid w:val="005369B0"/>
    <w:rsid w:val="00607BDD"/>
    <w:rsid w:val="00617C88"/>
    <w:rsid w:val="006806F2"/>
    <w:rsid w:val="006C62CB"/>
    <w:rsid w:val="006E3634"/>
    <w:rsid w:val="0075697B"/>
    <w:rsid w:val="00765FBB"/>
    <w:rsid w:val="00767F58"/>
    <w:rsid w:val="007D363A"/>
    <w:rsid w:val="008139D2"/>
    <w:rsid w:val="008D548B"/>
    <w:rsid w:val="008E3542"/>
    <w:rsid w:val="00913EE1"/>
    <w:rsid w:val="009332F8"/>
    <w:rsid w:val="00934C80"/>
    <w:rsid w:val="00935C3F"/>
    <w:rsid w:val="0096219F"/>
    <w:rsid w:val="0097085F"/>
    <w:rsid w:val="009D64A3"/>
    <w:rsid w:val="009E30FF"/>
    <w:rsid w:val="00A622BC"/>
    <w:rsid w:val="00A770EC"/>
    <w:rsid w:val="00AE0DA1"/>
    <w:rsid w:val="00B61071"/>
    <w:rsid w:val="00B76177"/>
    <w:rsid w:val="00BE18BD"/>
    <w:rsid w:val="00C35FD0"/>
    <w:rsid w:val="00CB63B3"/>
    <w:rsid w:val="00CB663B"/>
    <w:rsid w:val="00CE2079"/>
    <w:rsid w:val="00D067F6"/>
    <w:rsid w:val="00D54B1E"/>
    <w:rsid w:val="00DE5C0F"/>
    <w:rsid w:val="00E50907"/>
    <w:rsid w:val="00E57671"/>
    <w:rsid w:val="00E95A93"/>
    <w:rsid w:val="00E974DB"/>
    <w:rsid w:val="00EA6144"/>
    <w:rsid w:val="00F12E79"/>
    <w:rsid w:val="00F14F83"/>
    <w:rsid w:val="00F5134B"/>
    <w:rsid w:val="00F6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0D9D4C"/>
  <w15:chartTrackingRefBased/>
  <w15:docId w15:val="{01E388FE-7455-449E-913D-B2BCC414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Puesto">
    <w:name w:val="Puest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Mencinsinresolver">
    <w:name w:val="Unresolved Mention"/>
    <w:uiPriority w:val="99"/>
    <w:semiHidden/>
    <w:unhideWhenUsed/>
    <w:rsid w:val="00B61071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3A2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rsid w:val="003A24E0"/>
    <w:pPr>
      <w:widowControl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91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51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0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1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7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23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71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8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06923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22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6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7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0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64119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42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o\Desktop\IngenieriaDeSoftware\Plantillas\Documento%20de%20Visi&#243;nv0.7.do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de Visiónv0.7.doc</Template>
  <TotalTime>0</TotalTime>
  <Pages>9</Pages>
  <Words>2163</Words>
  <Characters>11899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Alejandro</dc:creator>
  <cp:keywords/>
  <dc:description/>
  <cp:lastModifiedBy>MAZA CERDA NICOLÁS A</cp:lastModifiedBy>
  <cp:revision>2</cp:revision>
  <cp:lastPrinted>2001-03-15T17:26:00Z</cp:lastPrinted>
  <dcterms:created xsi:type="dcterms:W3CDTF">2020-04-13T18:50:00Z</dcterms:created>
  <dcterms:modified xsi:type="dcterms:W3CDTF">2020-04-13T18:50:00Z</dcterms:modified>
</cp:coreProperties>
</file>